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微软雅黑" w:eastAsia="微软雅黑" w:hAnsi="微软雅黑"/>
          <w:smallCaps/>
        </w:rPr>
        <w:id w:val="486957396"/>
        <w:docPartObj>
          <w:docPartGallery w:val="Cover Pages"/>
          <w:docPartUnique/>
        </w:docPartObj>
      </w:sdtPr>
      <w:sdtEndPr/>
      <w:sdtContent>
        <w:p w14:paraId="660E9BAF" w14:textId="01D72F95" w:rsidR="00AF1D0E" w:rsidRPr="006712E0" w:rsidRDefault="0020405B">
          <w:pPr>
            <w:spacing w:after="200"/>
            <w:rPr>
              <w:rFonts w:ascii="微软雅黑" w:eastAsia="微软雅黑" w:hAnsi="微软雅黑"/>
              <w:smallCaps/>
            </w:rPr>
          </w:pPr>
          <w:r w:rsidRPr="007B4153">
            <w:rPr>
              <w:rFonts w:ascii="微软雅黑" w:eastAsia="微软雅黑" w:hAnsi="微软雅黑"/>
              <w:b/>
              <w:noProof/>
              <w:color w:val="549E39" w:themeColor="accent1"/>
              <w:sz w:val="48"/>
              <w:szCs w:val="48"/>
              <w:lang w:val="en-GB"/>
            </w:rPr>
            <mc:AlternateContent>
              <mc:Choice Requires="wps">
                <w:drawing>
                  <wp:anchor distT="0" distB="0" distL="114300" distR="114300" simplePos="0" relativeHeight="251665920" behindDoc="0" locked="0" layoutInCell="0" allowOverlap="1" wp14:anchorId="6ADFC653" wp14:editId="764EF908">
                    <wp:simplePos x="0" y="0"/>
                    <wp:positionH relativeFrom="page">
                      <wp:posOffset>301557</wp:posOffset>
                    </wp:positionH>
                    <wp:positionV relativeFrom="page">
                      <wp:posOffset>321013</wp:posOffset>
                    </wp:positionV>
                    <wp:extent cx="6934200" cy="10082827"/>
                    <wp:effectExtent l="0" t="0" r="29210" b="26670"/>
                    <wp:wrapNone/>
                    <wp:docPr id="10" name="AutoShape 4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34200" cy="10082827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2AD2F9D9" w14:textId="77777777" w:rsidR="00E011D0" w:rsidRDefault="00E011D0" w:rsidP="00E011D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6ADFC653" id="AutoShape 44" o:spid="_x0000_s1026" style="position:absolute;margin-left:23.75pt;margin-top:25.3pt;width:546pt;height:793.9pt;z-index:251665920;visibility:visible;mso-wrap-style:square;mso-width-percent:92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20;mso-height-percent:0;mso-width-relative:page;mso-height-relative:page;v-text-anchor:top" arcsize="2269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" o:allowincell="f" filled="f" fillcolor="black" strokecolor="black [3213]">
                    <v:textbox>
                      <w:txbxContent>
                        <w:p w14:paraId="2AD2F9D9" w14:textId="77777777" w:rsidR="00E011D0" w:rsidRDefault="00E011D0" w:rsidP="00E011D0">
                          <w:pPr>
                            <w:jc w:val="center"/>
                          </w:pPr>
                        </w:p>
                      </w:txbxContent>
                    </v:textbox>
                    <w10:wrap anchorx="page" anchory="page"/>
                  </v:roundrect>
                </w:pict>
              </mc:Fallback>
            </mc:AlternateContent>
          </w:r>
          <w:r w:rsidRPr="007B4153">
            <w:rPr>
              <w:rFonts w:ascii="微软雅黑" w:eastAsia="微软雅黑" w:hAnsi="微软雅黑"/>
              <w:b/>
              <w:noProof/>
              <w:color w:val="549E39" w:themeColor="accent1"/>
              <w:sz w:val="48"/>
              <w:szCs w:val="48"/>
              <w:lang w:val="en-GB"/>
            </w:rPr>
            <mc:AlternateContent>
              <mc:Choice Requires="wps">
                <w:drawing>
                  <wp:anchor distT="0" distB="0" distL="114300" distR="114300" simplePos="0" relativeHeight="251664896" behindDoc="0" locked="0" layoutInCell="0" allowOverlap="1" wp14:anchorId="0EA2AB3B" wp14:editId="3749259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32930" cy="5442734"/>
                    <wp:effectExtent l="0" t="0" r="635" b="18415"/>
                    <wp:wrapNone/>
                    <wp:docPr id="9" name="Rectangle 4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32930" cy="54427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Overlap w:val="never"/>
                                  <w:tblW w:w="5000" w:type="pct"/>
                                  <w:jc w:val="center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8"/>
                                </w:tblGrid>
                                <w:tr w:rsidR="007B4153" w:rsidRPr="007B4153" w14:paraId="13C55B0E" w14:textId="7777777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B7DFA8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14:paraId="137BE9CF" w14:textId="77777777" w:rsidR="00AF1D0E" w:rsidRPr="007B4153" w:rsidRDefault="00AF1D0E">
                                      <w:pPr>
                                        <w:pStyle w:val="NoSpacing"/>
                                        <w:rPr>
                                          <w:rFonts w:ascii="微软雅黑" w:eastAsia="微软雅黑" w:hAnsi="微软雅黑"/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B4153" w:rsidRPr="007B4153" w14:paraId="43665888" w14:textId="77777777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549E39" w:themeFill="accent1"/>
                                      <w:vAlign w:val="center"/>
                                    </w:tcPr>
                                    <w:p w14:paraId="1542EC0D" w14:textId="77777777" w:rsidR="00AF1D0E" w:rsidRPr="007B4153" w:rsidRDefault="00D05F3C">
                                      <w:pPr>
                                        <w:pStyle w:val="NoSpacing"/>
                                        <w:suppressOverlap/>
                                        <w:jc w:val="center"/>
                                        <w:rPr>
                                          <w:rFonts w:ascii="微软雅黑" w:eastAsia="微软雅黑" w:hAnsi="微软雅黑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微软雅黑" w:eastAsia="微软雅黑" w:hAnsi="微软雅黑" w:cstheme="majorBidi" w:hint="eastAsia"/>
                                            <w:color w:val="FFFFFF" w:themeColor="background1"/>
                                            <w:sz w:val="56"/>
                                            <w:szCs w:val="56"/>
                                          </w:rPr>
                                          <w:id w:val="3232653"/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7B4153" w:rsidRPr="007B4153">
                                            <w:rPr>
                                              <w:rFonts w:ascii="微软雅黑" w:eastAsia="微软雅黑" w:hAnsi="微软雅黑" w:cstheme="majorBidi" w:hint="eastAsia"/>
                                              <w:color w:val="FFFFFF" w:themeColor="background1"/>
                                              <w:sz w:val="56"/>
                                              <w:szCs w:val="56"/>
                                            </w:rPr>
                                            <w:t>关爱</w:t>
                                          </w:r>
                                          <w:r w:rsidR="007B4153">
                                            <w:rPr>
                                              <w:rFonts w:ascii="微软雅黑" w:eastAsia="微软雅黑" w:hAnsi="微软雅黑" w:cstheme="majorBidi" w:hint="eastAsia"/>
                                              <w:color w:val="FFFFFF" w:themeColor="background1"/>
                                              <w:sz w:val="56"/>
                                              <w:szCs w:val="56"/>
                                            </w:rPr>
                                            <w:t>计划之</w:t>
                                          </w:r>
                                          <w:r w:rsidR="007B4153" w:rsidRPr="007B4153">
                                            <w:rPr>
                                              <w:rFonts w:ascii="微软雅黑" w:eastAsia="微软雅黑" w:hAnsi="微软雅黑" w:cstheme="majorBidi" w:hint="eastAsia"/>
                                              <w:color w:val="FFFFFF" w:themeColor="background1"/>
                                              <w:sz w:val="56"/>
                                              <w:szCs w:val="56"/>
                                            </w:rPr>
                                            <w:t>学习指导报告（一）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7B4153" w:rsidRPr="007B4153" w14:paraId="0948F206" w14:textId="7777777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4AB5C4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14:paraId="485F40E2" w14:textId="77777777" w:rsidR="00AF1D0E" w:rsidRPr="007B4153" w:rsidRDefault="00AF1D0E">
                                      <w:pPr>
                                        <w:pStyle w:val="NoSpacing"/>
                                        <w:rPr>
                                          <w:rFonts w:ascii="微软雅黑" w:eastAsia="微软雅黑" w:hAnsi="微软雅黑"/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B4153" w:rsidRPr="007B4153" w14:paraId="294078BC" w14:textId="77777777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14:paraId="4E799470" w14:textId="4D47C28C" w:rsidR="00AF1D0E" w:rsidRPr="007B4153" w:rsidRDefault="00D05F3C">
                                      <w:pPr>
                                        <w:pStyle w:val="NoSpacing"/>
                                        <w:suppressOverlap/>
                                        <w:jc w:val="center"/>
                                        <w:rPr>
                                          <w:rFonts w:ascii="微软雅黑" w:eastAsia="微软雅黑" w:hAnsi="微软雅黑"/>
                                          <w:i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微软雅黑" w:eastAsia="微软雅黑" w:hAnsi="微软雅黑" w:hint="eastAsia"/>
                                            <w:sz w:val="36"/>
                                            <w:szCs w:val="36"/>
                                          </w:rPr>
                                          <w:id w:val="-1733992558"/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547FA1">
                                            <w:rPr>
                                              <w:rFonts w:ascii="微软雅黑" w:eastAsia="微软雅黑" w:hAnsi="微软雅黑"/>
                                              <w:sz w:val="36"/>
                                              <w:szCs w:val="36"/>
                                              <w:lang w:val="en-GB"/>
                                            </w:rPr>
                                            <w:t>关爱计划对象：杨钟琪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29649B4A" w14:textId="77777777" w:rsidR="00AF1D0E" w:rsidRDefault="00AF1D0E">
                                <w:pPr>
                                  <w:rPr>
                                    <w:rFonts w:ascii="微软雅黑" w:eastAsia="微软雅黑" w:hAnsi="微软雅黑"/>
                                  </w:rPr>
                                </w:pPr>
                              </w:p>
                              <w:p w14:paraId="13A63B4E" w14:textId="77777777" w:rsidR="006712E0" w:rsidRDefault="006712E0">
                                <w:pPr>
                                  <w:rPr>
                                    <w:rFonts w:ascii="微软雅黑" w:eastAsia="微软雅黑" w:hAnsi="微软雅黑"/>
                                  </w:rPr>
                                </w:pPr>
                              </w:p>
                              <w:p w14:paraId="6B3DD582" w14:textId="77777777" w:rsidR="006712E0" w:rsidRDefault="006712E0" w:rsidP="006712E0">
                                <w:pPr>
                                  <w:jc w:val="center"/>
                                  <w:rPr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noProof/>
                                    <w:lang w:val="en-GB"/>
                                  </w:rPr>
                                  <w:drawing>
                                    <wp:inline distT="0" distB="0" distL="0" distR="0" wp14:anchorId="147FB5AC" wp14:editId="026947B4">
                                      <wp:extent cx="2414021" cy="2481077"/>
                                      <wp:effectExtent l="0" t="0" r="0" b="0"/>
                                      <wp:docPr id="12" name="图片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450338784543093109.png"/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414021" cy="248107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3E34C294" w14:textId="77777777" w:rsidR="006712E0" w:rsidRDefault="006712E0" w:rsidP="006712E0">
                                <w:pPr>
                                  <w:jc w:val="center"/>
                                  <w:rPr>
                                    <w:rFonts w:ascii="微软雅黑" w:eastAsia="微软雅黑" w:hAnsi="微软雅黑"/>
                                  </w:rPr>
                                </w:pPr>
                              </w:p>
                              <w:p w14:paraId="09198667" w14:textId="77777777" w:rsidR="006712E0" w:rsidRDefault="006712E0" w:rsidP="006712E0">
                                <w:pPr>
                                  <w:jc w:val="center"/>
                                  <w:rPr>
                                    <w:rFonts w:ascii="微软雅黑" w:eastAsia="微软雅黑" w:hAnsi="微软雅黑"/>
                                  </w:rPr>
                                </w:pPr>
                              </w:p>
                              <w:p w14:paraId="3345E0B4" w14:textId="77777777" w:rsidR="006712E0" w:rsidRDefault="006712E0">
                                <w:pPr>
                                  <w:rPr>
                                    <w:rFonts w:ascii="微软雅黑" w:eastAsia="微软雅黑" w:hAnsi="微软雅黑"/>
                                  </w:rPr>
                                </w:pPr>
                              </w:p>
                              <w:p w14:paraId="1ACA3794" w14:textId="77777777" w:rsidR="006712E0" w:rsidRDefault="006712E0">
                                <w:pPr>
                                  <w:rPr>
                                    <w:rFonts w:ascii="微软雅黑" w:eastAsia="微软雅黑" w:hAnsi="微软雅黑"/>
                                  </w:rPr>
                                </w:pPr>
                              </w:p>
                              <w:p w14:paraId="5AC2E89A" w14:textId="77777777" w:rsidR="006712E0" w:rsidRDefault="006712E0">
                                <w:pPr>
                                  <w:rPr>
                                    <w:rFonts w:ascii="微软雅黑" w:eastAsia="微软雅黑" w:hAnsi="微软雅黑"/>
                                  </w:rPr>
                                </w:pPr>
                              </w:p>
                              <w:p w14:paraId="026252DC" w14:textId="77777777" w:rsidR="006712E0" w:rsidRPr="007B4153" w:rsidRDefault="006712E0">
                                <w:pPr>
                                  <w:rPr>
                                    <w:rFonts w:ascii="微软雅黑" w:eastAsia="微软雅黑" w:hAnsi="微软雅黑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EA2AB3B" id="Rectangle 43" o:spid="_x0000_s1027" style="position:absolute;margin-left:0;margin-top:0;width:545.9pt;height:428.55pt;z-index:251664896;visibility:visible;mso-wrap-style:square;mso-width-percent:917;mso-height-percent:0;mso-top-percent:250;mso-wrap-distance-left:9pt;mso-wrap-distance-top:0;mso-wrap-distance-right:9pt;mso-wrap-distance-bottom:0;mso-position-horizontal:center;mso-position-horizontal-relative:page;mso-position-vertical-relative:page;mso-width-percent:917;mso-height-percent:0;mso-top-percent:25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" o:allowincell="f" filled="f" stroked="f">
                    <v:textbox inset="0,0,0,0">
                      <w:txbxContent>
                        <w:tbl>
                          <w:tblPr>
                            <w:tblStyle w:val="TableGrid"/>
                            <w:tblOverlap w:val="never"/>
                            <w:tblW w:w="5000" w:type="pct"/>
                            <w:jc w:val="center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8"/>
                          </w:tblGrid>
                          <w:tr w:rsidR="007B4153" w:rsidRPr="007B4153" w14:paraId="13C55B0E" w14:textId="7777777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B7DFA8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14:paraId="137BE9CF" w14:textId="77777777" w:rsidR="00AF1D0E" w:rsidRPr="007B4153" w:rsidRDefault="00AF1D0E">
                                <w:pPr>
                                  <w:pStyle w:val="NoSpacing"/>
                                  <w:rPr>
                                    <w:rFonts w:ascii="微软雅黑" w:eastAsia="微软雅黑" w:hAnsi="微软雅黑"/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B4153" w:rsidRPr="007B4153" w14:paraId="43665888" w14:textId="77777777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549E39" w:themeFill="accent1"/>
                                <w:vAlign w:val="center"/>
                              </w:tcPr>
                              <w:p w14:paraId="1542EC0D" w14:textId="77777777" w:rsidR="00AF1D0E" w:rsidRPr="007B4153" w:rsidRDefault="00D05F3C">
                                <w:pPr>
                                  <w:pStyle w:val="NoSpacing"/>
                                  <w:suppressOverlap/>
                                  <w:jc w:val="center"/>
                                  <w:rPr>
                                    <w:rFonts w:ascii="微软雅黑" w:eastAsia="微软雅黑" w:hAnsi="微软雅黑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微软雅黑" w:eastAsia="微软雅黑" w:hAnsi="微软雅黑" w:cstheme="majorBidi" w:hint="eastAsia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id w:val="323265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B4153" w:rsidRPr="007B4153">
                                      <w:rPr>
                                        <w:rFonts w:ascii="微软雅黑" w:eastAsia="微软雅黑" w:hAnsi="微软雅黑" w:cstheme="majorBidi" w:hint="eastAsia"/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>关爱</w:t>
                                    </w:r>
                                    <w:r w:rsidR="007B4153">
                                      <w:rPr>
                                        <w:rFonts w:ascii="微软雅黑" w:eastAsia="微软雅黑" w:hAnsi="微软雅黑" w:cstheme="majorBidi" w:hint="eastAsia"/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>计划之</w:t>
                                    </w:r>
                                    <w:r w:rsidR="007B4153" w:rsidRPr="007B4153">
                                      <w:rPr>
                                        <w:rFonts w:ascii="微软雅黑" w:eastAsia="微软雅黑" w:hAnsi="微软雅黑" w:cstheme="majorBidi" w:hint="eastAsia"/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>学习指导报告（一）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7B4153" w:rsidRPr="007B4153" w14:paraId="0948F206" w14:textId="7777777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4AB5C4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14:paraId="485F40E2" w14:textId="77777777" w:rsidR="00AF1D0E" w:rsidRPr="007B4153" w:rsidRDefault="00AF1D0E">
                                <w:pPr>
                                  <w:pStyle w:val="NoSpacing"/>
                                  <w:rPr>
                                    <w:rFonts w:ascii="微软雅黑" w:eastAsia="微软雅黑" w:hAnsi="微软雅黑"/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B4153" w:rsidRPr="007B4153" w14:paraId="294078BC" w14:textId="77777777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14:paraId="4E799470" w14:textId="4D47C28C" w:rsidR="00AF1D0E" w:rsidRPr="007B4153" w:rsidRDefault="00D05F3C">
                                <w:pPr>
                                  <w:pStyle w:val="NoSpacing"/>
                                  <w:suppressOverlap/>
                                  <w:jc w:val="center"/>
                                  <w:rPr>
                                    <w:rFonts w:ascii="微软雅黑" w:eastAsia="微软雅黑" w:hAnsi="微软雅黑"/>
                                    <w:i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微软雅黑" w:eastAsia="微软雅黑" w:hAnsi="微软雅黑" w:hint="eastAsia"/>
                                      <w:sz w:val="36"/>
                                      <w:szCs w:val="36"/>
                                    </w:rPr>
                                    <w:id w:val="-173399255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47FA1">
                                      <w:rPr>
                                        <w:rFonts w:ascii="微软雅黑" w:eastAsia="微软雅黑" w:hAnsi="微软雅黑"/>
                                        <w:sz w:val="36"/>
                                        <w:szCs w:val="36"/>
                                        <w:lang w:val="en-GB"/>
                                      </w:rPr>
                                      <w:t>关爱计划对象：杨钟琪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29649B4A" w14:textId="77777777" w:rsidR="00AF1D0E" w:rsidRDefault="00AF1D0E">
                          <w:pPr>
                            <w:rPr>
                              <w:rFonts w:ascii="微软雅黑" w:eastAsia="微软雅黑" w:hAnsi="微软雅黑"/>
                            </w:rPr>
                          </w:pPr>
                        </w:p>
                        <w:p w14:paraId="13A63B4E" w14:textId="77777777" w:rsidR="006712E0" w:rsidRDefault="006712E0">
                          <w:pPr>
                            <w:rPr>
                              <w:rFonts w:ascii="微软雅黑" w:eastAsia="微软雅黑" w:hAnsi="微软雅黑"/>
                            </w:rPr>
                          </w:pPr>
                        </w:p>
                        <w:p w14:paraId="6B3DD582" w14:textId="77777777" w:rsidR="006712E0" w:rsidRDefault="006712E0" w:rsidP="006712E0">
                          <w:pPr>
                            <w:jc w:val="center"/>
                            <w:rPr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noProof/>
                              <w:lang w:val="en-GB"/>
                            </w:rPr>
                            <w:drawing>
                              <wp:inline distT="0" distB="0" distL="0" distR="0" wp14:anchorId="147FB5AC" wp14:editId="026947B4">
                                <wp:extent cx="2414021" cy="2481077"/>
                                <wp:effectExtent l="0" t="0" r="0" b="0"/>
                                <wp:docPr id="12" name="图片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450338784543093109.png"/>
                                        <pic:cNvPicPr/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414021" cy="248107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3E34C294" w14:textId="77777777" w:rsidR="006712E0" w:rsidRDefault="006712E0" w:rsidP="006712E0">
                          <w:pPr>
                            <w:jc w:val="center"/>
                            <w:rPr>
                              <w:rFonts w:ascii="微软雅黑" w:eastAsia="微软雅黑" w:hAnsi="微软雅黑"/>
                            </w:rPr>
                          </w:pPr>
                        </w:p>
                        <w:p w14:paraId="09198667" w14:textId="77777777" w:rsidR="006712E0" w:rsidRDefault="006712E0" w:rsidP="006712E0">
                          <w:pPr>
                            <w:jc w:val="center"/>
                            <w:rPr>
                              <w:rFonts w:ascii="微软雅黑" w:eastAsia="微软雅黑" w:hAnsi="微软雅黑"/>
                            </w:rPr>
                          </w:pPr>
                        </w:p>
                        <w:p w14:paraId="3345E0B4" w14:textId="77777777" w:rsidR="006712E0" w:rsidRDefault="006712E0">
                          <w:pPr>
                            <w:rPr>
                              <w:rFonts w:ascii="微软雅黑" w:eastAsia="微软雅黑" w:hAnsi="微软雅黑"/>
                            </w:rPr>
                          </w:pPr>
                        </w:p>
                        <w:p w14:paraId="1ACA3794" w14:textId="77777777" w:rsidR="006712E0" w:rsidRDefault="006712E0">
                          <w:pPr>
                            <w:rPr>
                              <w:rFonts w:ascii="微软雅黑" w:eastAsia="微软雅黑" w:hAnsi="微软雅黑"/>
                            </w:rPr>
                          </w:pPr>
                        </w:p>
                        <w:p w14:paraId="5AC2E89A" w14:textId="77777777" w:rsidR="006712E0" w:rsidRDefault="006712E0">
                          <w:pPr>
                            <w:rPr>
                              <w:rFonts w:ascii="微软雅黑" w:eastAsia="微软雅黑" w:hAnsi="微软雅黑"/>
                            </w:rPr>
                          </w:pPr>
                        </w:p>
                        <w:p w14:paraId="026252DC" w14:textId="77777777" w:rsidR="006712E0" w:rsidRPr="007B4153" w:rsidRDefault="006712E0">
                          <w:pPr>
                            <w:rPr>
                              <w:rFonts w:ascii="微软雅黑" w:eastAsia="微软雅黑" w:hAnsi="微软雅黑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7B4153" w:rsidRPr="007B4153">
            <w:rPr>
              <w:rFonts w:ascii="微软雅黑" w:eastAsia="微软雅黑" w:hAnsi="微软雅黑"/>
              <w:b/>
              <w:noProof/>
              <w:color w:val="549E39" w:themeColor="accent1"/>
              <w:sz w:val="48"/>
              <w:szCs w:val="48"/>
              <w:lang w:val="en-GB"/>
            </w:rPr>
            <mc:AlternateContent>
              <mc:Choice Requires="wps">
                <w:drawing>
                  <wp:anchor distT="0" distB="0" distL="114300" distR="114300" simplePos="0" relativeHeight="251663872" behindDoc="0" locked="0" layoutInCell="0" allowOverlap="1" wp14:anchorId="5105AF57" wp14:editId="30D03CA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77255" cy="1468120"/>
                    <wp:effectExtent l="0" t="4445" r="0" b="3810"/>
                    <wp:wrapNone/>
                    <wp:docPr id="8" name="Rectangle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77255" cy="1468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55AA45" w14:textId="77777777" w:rsidR="00AF1D0E" w:rsidRPr="007B4153" w:rsidRDefault="00D05F3C">
                                <w:pPr>
                                  <w:pStyle w:val="NoSpacing"/>
                                  <w:spacing w:line="276" w:lineRule="auto"/>
                                  <w:suppressOverlap/>
                                  <w:jc w:val="center"/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aps/>
                                    <w:color w:val="549E39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微软雅黑" w:eastAsia="微软雅黑" w:hAnsi="微软雅黑" w:hint="eastAsia"/>
                                      <w:b/>
                                      <w:bCs/>
                                      <w:caps/>
                                      <w:color w:val="549E39" w:themeColor="accent1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B4153" w:rsidRPr="007B4153">
                                      <w:rPr>
                                        <w:rFonts w:ascii="微软雅黑" w:eastAsia="微软雅黑" w:hAnsi="微软雅黑" w:hint="eastAsia"/>
                                        <w:b/>
                                        <w:bCs/>
                                        <w:caps/>
                                        <w:color w:val="549E39" w:themeColor="accent1"/>
                                      </w:rPr>
                                      <w:t>新东方前途出国</w:t>
                                    </w:r>
                                    <w:r w:rsidR="007B4153">
                                      <w:rPr>
                                        <w:rFonts w:ascii="微软雅黑" w:eastAsia="微软雅黑" w:hAnsi="微软雅黑" w:hint="eastAsia"/>
                                        <w:b/>
                                        <w:bCs/>
                                        <w:caps/>
                                        <w:color w:val="549E39" w:themeColor="accent1"/>
                                      </w:rPr>
                                      <w:t>澳洲分公司</w:t>
                                    </w:r>
                                  </w:sdtContent>
                                </w:sdt>
                              </w:p>
                              <w:p w14:paraId="5C71F633" w14:textId="77777777" w:rsidR="00AF1D0E" w:rsidRDefault="00AF1D0E">
                                <w:pPr>
                                  <w:pStyle w:val="NoSpacing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549E39" w:themeColor="accent1"/>
                                  </w:rPr>
                                </w:pPr>
                              </w:p>
                              <w:p w14:paraId="1AFEFA44" w14:textId="2FB8CEA1" w:rsidR="00AF1D0E" w:rsidRPr="007B4153" w:rsidRDefault="00D05F3C">
                                <w:pPr>
                                  <w:pStyle w:val="NoSpacing"/>
                                  <w:spacing w:line="276" w:lineRule="auto"/>
                                  <w:suppressOverlap/>
                                  <w:jc w:val="center"/>
                                  <w:rPr>
                                    <w:rFonts w:ascii="微软雅黑" w:eastAsia="微软雅黑" w:hAnsi="微软雅黑"/>
                                  </w:rPr>
                                </w:pPr>
                                <w:sdt>
                                  <w:sdtPr>
                                    <w:rPr>
                                      <w:rFonts w:ascii="微软雅黑" w:eastAsia="微软雅黑" w:hAnsi="微软雅黑"/>
                                    </w:r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09-09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20405B">
                                      <w:rPr>
                                        <w:rFonts w:ascii="微软雅黑" w:eastAsia="微软雅黑" w:hAnsi="微软雅黑" w:hint="eastAsia"/>
                                      </w:rPr>
                                      <w:t>2017-9-9</w:t>
                                    </w:r>
                                  </w:sdtContent>
                                </w:sdt>
                              </w:p>
                              <w:p w14:paraId="42D3C038" w14:textId="109EF516" w:rsidR="00AF1D0E" w:rsidRPr="007B4153" w:rsidRDefault="00647D57">
                                <w:pPr>
                                  <w:pStyle w:val="NoSpacing"/>
                                  <w:spacing w:line="276" w:lineRule="auto"/>
                                  <w:jc w:val="center"/>
                                  <w:rPr>
                                    <w:rFonts w:ascii="微软雅黑" w:eastAsia="微软雅黑" w:hAnsi="微软雅黑"/>
                                  </w:rPr>
                                </w:pPr>
                                <w:r w:rsidRPr="007B4153">
                                  <w:rPr>
                                    <w:rFonts w:ascii="微软雅黑" w:eastAsia="微软雅黑" w:hAnsi="微软雅黑"/>
                                    <w:lang w:val="zh-CN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微软雅黑" w:eastAsia="微软雅黑" w:hAnsi="微软雅黑" w:hint="eastAsia"/>
                                    </w:rPr>
                                    <w:id w:val="155172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0405B">
                                      <w:rPr>
                                        <w:rFonts w:ascii="微软雅黑" w:eastAsia="微软雅黑" w:hAnsi="微软雅黑" w:hint="eastAsia"/>
                                      </w:rPr>
                                      <w:t>青年导师：付泽奇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5105AF57" id="Rectangle 42" o:spid="_x0000_s1028" style="position:absolute;margin-left:0;margin-top:0;width:470.65pt;height:115.6pt;z-index:251663872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" o:allowincell="f" filled="f" stroked="f" strokeweight=".25pt">
                    <v:textbox style="mso-fit-shape-to-text:t" inset=",18pt,,18pt">
                      <w:txbxContent>
                        <w:p w14:paraId="6755AA45" w14:textId="77777777" w:rsidR="00AF1D0E" w:rsidRPr="007B4153" w:rsidRDefault="001A173F">
                          <w:pPr>
                            <w:pStyle w:val="NoSpacing"/>
                            <w:spacing w:line="276" w:lineRule="auto"/>
                            <w:suppressOverlap/>
                            <w:jc w:val="center"/>
                            <w:rPr>
                              <w:rFonts w:ascii="微软雅黑" w:eastAsia="微软雅黑" w:hAnsi="微软雅黑"/>
                              <w:b/>
                              <w:bCs/>
                              <w:caps/>
                              <w:color w:val="549E39" w:themeColor="accent1"/>
                            </w:rPr>
                          </w:pPr>
                          <w:sdt>
                            <w:sdtP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aps/>
                                <w:color w:val="549E39" w:themeColor="accent1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B4153" w:rsidRPr="007B4153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aps/>
                                  <w:color w:val="549E39" w:themeColor="accent1"/>
                                </w:rPr>
                                <w:t>新东方前途出国</w:t>
                              </w:r>
                              <w:r w:rsidR="007B4153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aps/>
                                  <w:color w:val="549E39" w:themeColor="accent1"/>
                                </w:rPr>
                                <w:t>澳洲分公司</w:t>
                              </w:r>
                            </w:sdtContent>
                          </w:sdt>
                        </w:p>
                        <w:p w14:paraId="5C71F633" w14:textId="77777777" w:rsidR="00AF1D0E" w:rsidRDefault="00AF1D0E">
                          <w:pPr>
                            <w:pStyle w:val="NoSpacing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549E39" w:themeColor="accent1"/>
                            </w:rPr>
                          </w:pPr>
                        </w:p>
                        <w:p w14:paraId="1AFEFA44" w14:textId="2FB8CEA1" w:rsidR="00AF1D0E" w:rsidRPr="007B4153" w:rsidRDefault="001A173F">
                          <w:pPr>
                            <w:pStyle w:val="NoSpacing"/>
                            <w:spacing w:line="276" w:lineRule="auto"/>
                            <w:suppressOverlap/>
                            <w:jc w:val="center"/>
                            <w:rPr>
                              <w:rFonts w:ascii="微软雅黑" w:eastAsia="微软雅黑" w:hAnsi="微软雅黑"/>
                            </w:rPr>
                          </w:pPr>
                          <w:sdt>
                            <w:sdtPr>
                              <w:rPr>
                                <w:rFonts w:ascii="微软雅黑" w:eastAsia="微软雅黑" w:hAnsi="微软雅黑"/>
                              </w:r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9-09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20405B">
                                <w:rPr>
                                  <w:rFonts w:ascii="微软雅黑" w:eastAsia="微软雅黑" w:hAnsi="微软雅黑" w:hint="eastAsia"/>
                                </w:rPr>
                                <w:t>2017-9-9</w:t>
                              </w:r>
                            </w:sdtContent>
                          </w:sdt>
                        </w:p>
                        <w:p w14:paraId="42D3C038" w14:textId="109EF516" w:rsidR="00AF1D0E" w:rsidRPr="007B4153" w:rsidRDefault="00647D57">
                          <w:pPr>
                            <w:pStyle w:val="NoSpacing"/>
                            <w:spacing w:line="276" w:lineRule="auto"/>
                            <w:jc w:val="center"/>
                            <w:rPr>
                              <w:rFonts w:ascii="微软雅黑" w:eastAsia="微软雅黑" w:hAnsi="微软雅黑"/>
                            </w:rPr>
                          </w:pPr>
                          <w:r w:rsidRPr="007B4153">
                            <w:rPr>
                              <w:rFonts w:ascii="微软雅黑" w:eastAsia="微软雅黑" w:hAnsi="微软雅黑"/>
                              <w:lang w:val="zh-CN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="微软雅黑" w:eastAsia="微软雅黑" w:hAnsi="微软雅黑" w:hint="eastAsia"/>
                              </w:rPr>
                              <w:id w:val="155172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0405B">
                                <w:rPr>
                                  <w:rFonts w:ascii="微软雅黑" w:eastAsia="微软雅黑" w:hAnsi="微软雅黑" w:hint="eastAsia"/>
                                </w:rPr>
                                <w:t>青年导师：付泽奇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647D57" w:rsidRPr="007B4153">
            <w:rPr>
              <w:rFonts w:ascii="微软雅黑" w:eastAsia="微软雅黑" w:hAnsi="微软雅黑"/>
              <w:smallCaps/>
            </w:rPr>
            <w:br w:type="page"/>
          </w:r>
        </w:p>
      </w:sdtContent>
    </w:sdt>
    <w:p w14:paraId="59777991" w14:textId="77777777" w:rsidR="00AF1D0E" w:rsidRPr="007B4153" w:rsidRDefault="00D05F3C">
      <w:pPr>
        <w:pStyle w:val="Title"/>
        <w:rPr>
          <w:rFonts w:ascii="微软雅黑" w:eastAsia="微软雅黑" w:hAnsi="微软雅黑"/>
          <w:smallCaps w:val="0"/>
        </w:rPr>
      </w:pPr>
      <w:sdt>
        <w:sdtPr>
          <w:rPr>
            <w:rFonts w:ascii="微软雅黑" w:eastAsia="微软雅黑" w:hAnsi="微软雅黑"/>
            <w:smallCaps w:val="0"/>
          </w:rPr>
          <w:alias w:val="标题"/>
          <w:tag w:val="标题"/>
          <w:id w:val="11808329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7B4153">
            <w:rPr>
              <w:rFonts w:ascii="微软雅黑" w:eastAsia="微软雅黑" w:hAnsi="微软雅黑"/>
              <w:smallCaps w:val="0"/>
            </w:rPr>
            <w:t>关爱计划之学习指导报告（一）</w:t>
          </w:r>
        </w:sdtContent>
      </w:sdt>
    </w:p>
    <w:p w14:paraId="42A14AD3" w14:textId="3D77B627" w:rsidR="00AF04C7" w:rsidRPr="00B13739" w:rsidRDefault="00D05F3C" w:rsidP="00B13739">
      <w:pPr>
        <w:pStyle w:val="Subtitle"/>
        <w:rPr>
          <w:rFonts w:ascii="微软雅黑" w:eastAsia="微软雅黑" w:hAnsi="微软雅黑"/>
        </w:rPr>
      </w:pPr>
      <w:sdt>
        <w:sdtPr>
          <w:rPr>
            <w:rFonts w:ascii="微软雅黑" w:eastAsia="微软雅黑" w:hAnsi="微软雅黑"/>
          </w:rPr>
          <w:alias w:val="副标题"/>
          <w:tag w:val="副标题"/>
          <w:id w:val="11808339"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7B4153">
            <w:rPr>
              <w:rFonts w:ascii="微软雅黑" w:eastAsia="微软雅黑" w:hAnsi="微软雅黑"/>
            </w:rPr>
            <w:t>关爱计划对象：</w:t>
          </w:r>
          <w:r w:rsidR="00547FA1">
            <w:rPr>
              <w:rFonts w:ascii="微软雅黑" w:eastAsia="微软雅黑" w:hAnsi="微软雅黑" w:hint="eastAsia"/>
            </w:rPr>
            <w:t>杨钟琪</w:t>
          </w:r>
        </w:sdtContent>
      </w:sdt>
    </w:p>
    <w:p w14:paraId="3EED9533" w14:textId="3B818A89" w:rsidR="00FB602C" w:rsidRPr="00894DD4" w:rsidRDefault="00FB602C" w:rsidP="00FB602C">
      <w:pPr>
        <w:pStyle w:val="TOC1"/>
        <w:rPr>
          <w:color w:val="549E39" w:themeColor="accent1"/>
        </w:rPr>
      </w:pPr>
      <w:r w:rsidRPr="00894DD4">
        <w:rPr>
          <w:rFonts w:hint="eastAsia"/>
          <w:color w:val="549E39" w:themeColor="accent1"/>
        </w:rPr>
        <w:t>目录</w:t>
      </w:r>
    </w:p>
    <w:p w14:paraId="348BBDA2" w14:textId="77777777" w:rsidR="00B17D91" w:rsidRPr="00B17D91" w:rsidRDefault="00FB602C">
      <w:pPr>
        <w:pStyle w:val="TOC1"/>
        <w:rPr>
          <w:rFonts w:asciiTheme="minorHAnsi" w:eastAsiaTheme="minorEastAsia" w:hAnsiTheme="minorHAnsi"/>
          <w:b w:val="0"/>
          <w:noProof/>
          <w:color w:val="549E39" w:themeColor="accent1"/>
          <w:kern w:val="2"/>
          <w:sz w:val="22"/>
          <w:szCs w:val="22"/>
        </w:rPr>
      </w:pPr>
      <w:r w:rsidRPr="00B17D91">
        <w:rPr>
          <w:b w:val="0"/>
          <w:color w:val="549E39" w:themeColor="accent1"/>
          <w:sz w:val="22"/>
          <w:szCs w:val="22"/>
        </w:rPr>
        <w:fldChar w:fldCharType="begin"/>
      </w:r>
      <w:r w:rsidRPr="00B17D91">
        <w:rPr>
          <w:b w:val="0"/>
          <w:color w:val="549E39" w:themeColor="accent1"/>
          <w:sz w:val="22"/>
          <w:szCs w:val="22"/>
        </w:rPr>
        <w:instrText xml:space="preserve"> </w:instrText>
      </w:r>
      <w:r w:rsidRPr="00B17D91">
        <w:rPr>
          <w:rFonts w:hint="eastAsia"/>
          <w:b w:val="0"/>
          <w:color w:val="549E39" w:themeColor="accent1"/>
          <w:sz w:val="22"/>
          <w:szCs w:val="22"/>
        </w:rPr>
        <w:instrText>TOC \o "1-2"</w:instrText>
      </w:r>
      <w:r w:rsidRPr="00B17D91">
        <w:rPr>
          <w:b w:val="0"/>
          <w:color w:val="549E39" w:themeColor="accent1"/>
          <w:sz w:val="22"/>
          <w:szCs w:val="22"/>
        </w:rPr>
        <w:instrText xml:space="preserve"> </w:instrText>
      </w:r>
      <w:r w:rsidRPr="00B17D91">
        <w:rPr>
          <w:b w:val="0"/>
          <w:color w:val="549E39" w:themeColor="accent1"/>
          <w:sz w:val="22"/>
          <w:szCs w:val="22"/>
        </w:rPr>
        <w:fldChar w:fldCharType="separate"/>
      </w:r>
      <w:r w:rsidR="00B17D91" w:rsidRPr="00B17D91">
        <w:rPr>
          <w:b w:val="0"/>
          <w:noProof/>
          <w:color w:val="549E39" w:themeColor="accent1"/>
          <w:sz w:val="22"/>
          <w:szCs w:val="22"/>
        </w:rPr>
        <w:t>一、前言</w:t>
      </w:r>
      <w:r w:rsidR="00B17D91" w:rsidRPr="00B17D91">
        <w:rPr>
          <w:b w:val="0"/>
          <w:noProof/>
          <w:color w:val="549E39" w:themeColor="accent1"/>
          <w:sz w:val="22"/>
          <w:szCs w:val="22"/>
        </w:rPr>
        <w:tab/>
      </w:r>
      <w:r w:rsidR="00B17D91" w:rsidRPr="00B17D91">
        <w:rPr>
          <w:b w:val="0"/>
          <w:noProof/>
          <w:color w:val="549E39" w:themeColor="accent1"/>
          <w:sz w:val="22"/>
          <w:szCs w:val="22"/>
        </w:rPr>
        <w:fldChar w:fldCharType="begin"/>
      </w:r>
      <w:r w:rsidR="00B17D91" w:rsidRPr="00B17D91">
        <w:rPr>
          <w:b w:val="0"/>
          <w:noProof/>
          <w:color w:val="549E39" w:themeColor="accent1"/>
          <w:sz w:val="22"/>
          <w:szCs w:val="22"/>
        </w:rPr>
        <w:instrText xml:space="preserve"> PAGEREF _Toc492376507 \h </w:instrText>
      </w:r>
      <w:r w:rsidR="00B17D91" w:rsidRPr="00B17D91">
        <w:rPr>
          <w:b w:val="0"/>
          <w:noProof/>
          <w:color w:val="549E39" w:themeColor="accent1"/>
          <w:sz w:val="22"/>
          <w:szCs w:val="22"/>
        </w:rPr>
      </w:r>
      <w:r w:rsidR="00B17D91" w:rsidRPr="00B17D91">
        <w:rPr>
          <w:b w:val="0"/>
          <w:noProof/>
          <w:color w:val="549E39" w:themeColor="accent1"/>
          <w:sz w:val="22"/>
          <w:szCs w:val="22"/>
        </w:rPr>
        <w:fldChar w:fldCharType="separate"/>
      </w:r>
      <w:r w:rsidR="00B17D91" w:rsidRPr="00B17D91">
        <w:rPr>
          <w:b w:val="0"/>
          <w:noProof/>
          <w:color w:val="549E39" w:themeColor="accent1"/>
          <w:sz w:val="22"/>
          <w:szCs w:val="22"/>
        </w:rPr>
        <w:t>2</w:t>
      </w:r>
      <w:r w:rsidR="00B17D91" w:rsidRPr="00B17D91">
        <w:rPr>
          <w:b w:val="0"/>
          <w:noProof/>
          <w:color w:val="549E39" w:themeColor="accent1"/>
          <w:sz w:val="22"/>
          <w:szCs w:val="22"/>
        </w:rPr>
        <w:fldChar w:fldCharType="end"/>
      </w:r>
    </w:p>
    <w:p w14:paraId="6FF6D05B" w14:textId="77777777" w:rsidR="00B17D91" w:rsidRPr="00B17D91" w:rsidRDefault="00B17D91">
      <w:pPr>
        <w:pStyle w:val="TOC1"/>
        <w:rPr>
          <w:rFonts w:asciiTheme="minorHAnsi" w:eastAsiaTheme="minorEastAsia" w:hAnsiTheme="minorHAnsi"/>
          <w:b w:val="0"/>
          <w:noProof/>
          <w:color w:val="549E39" w:themeColor="accent1"/>
          <w:kern w:val="2"/>
          <w:sz w:val="22"/>
          <w:szCs w:val="22"/>
        </w:rPr>
      </w:pPr>
      <w:r w:rsidRPr="00B17D91">
        <w:rPr>
          <w:b w:val="0"/>
          <w:noProof/>
          <w:color w:val="549E39" w:themeColor="accent1"/>
          <w:sz w:val="22"/>
          <w:szCs w:val="22"/>
        </w:rPr>
        <w:t>二、现状</w:t>
      </w:r>
      <w:r w:rsidRPr="00B17D91">
        <w:rPr>
          <w:b w:val="0"/>
          <w:noProof/>
          <w:color w:val="549E39" w:themeColor="accent1"/>
          <w:sz w:val="22"/>
          <w:szCs w:val="22"/>
        </w:rPr>
        <w:tab/>
      </w:r>
      <w:r w:rsidRPr="00B17D91">
        <w:rPr>
          <w:b w:val="0"/>
          <w:noProof/>
          <w:color w:val="549E39" w:themeColor="accent1"/>
          <w:sz w:val="22"/>
          <w:szCs w:val="22"/>
        </w:rPr>
        <w:fldChar w:fldCharType="begin"/>
      </w:r>
      <w:r w:rsidRPr="00B17D91">
        <w:rPr>
          <w:b w:val="0"/>
          <w:noProof/>
          <w:color w:val="549E39" w:themeColor="accent1"/>
          <w:sz w:val="22"/>
          <w:szCs w:val="22"/>
        </w:rPr>
        <w:instrText xml:space="preserve"> PAGEREF _Toc492376508 \h </w:instrText>
      </w:r>
      <w:r w:rsidRPr="00B17D91">
        <w:rPr>
          <w:b w:val="0"/>
          <w:noProof/>
          <w:color w:val="549E39" w:themeColor="accent1"/>
          <w:sz w:val="22"/>
          <w:szCs w:val="22"/>
        </w:rPr>
      </w:r>
      <w:r w:rsidRPr="00B17D91">
        <w:rPr>
          <w:b w:val="0"/>
          <w:noProof/>
          <w:color w:val="549E39" w:themeColor="accent1"/>
          <w:sz w:val="22"/>
          <w:szCs w:val="22"/>
        </w:rPr>
        <w:fldChar w:fldCharType="separate"/>
      </w:r>
      <w:r w:rsidRPr="00B17D91">
        <w:rPr>
          <w:b w:val="0"/>
          <w:noProof/>
          <w:color w:val="549E39" w:themeColor="accent1"/>
          <w:sz w:val="22"/>
          <w:szCs w:val="22"/>
        </w:rPr>
        <w:t>2</w:t>
      </w:r>
      <w:r w:rsidRPr="00B17D91">
        <w:rPr>
          <w:b w:val="0"/>
          <w:noProof/>
          <w:color w:val="549E39" w:themeColor="accent1"/>
          <w:sz w:val="22"/>
          <w:szCs w:val="22"/>
        </w:rPr>
        <w:fldChar w:fldCharType="end"/>
      </w:r>
    </w:p>
    <w:p w14:paraId="6AA43176" w14:textId="77777777" w:rsidR="00B17D91" w:rsidRPr="00B17D91" w:rsidRDefault="00B17D91">
      <w:pPr>
        <w:pStyle w:val="TOC1"/>
        <w:rPr>
          <w:rFonts w:asciiTheme="minorHAnsi" w:eastAsiaTheme="minorEastAsia" w:hAnsiTheme="minorHAnsi"/>
          <w:b w:val="0"/>
          <w:noProof/>
          <w:color w:val="549E39" w:themeColor="accent1"/>
          <w:kern w:val="2"/>
          <w:sz w:val="22"/>
          <w:szCs w:val="22"/>
        </w:rPr>
      </w:pPr>
      <w:r w:rsidRPr="00B17D91">
        <w:rPr>
          <w:b w:val="0"/>
          <w:noProof/>
          <w:color w:val="549E39" w:themeColor="accent1"/>
          <w:sz w:val="22"/>
          <w:szCs w:val="22"/>
        </w:rPr>
        <w:t>三、科目分析</w:t>
      </w:r>
      <w:r w:rsidRPr="00B17D91">
        <w:rPr>
          <w:b w:val="0"/>
          <w:noProof/>
          <w:color w:val="549E39" w:themeColor="accent1"/>
          <w:sz w:val="22"/>
          <w:szCs w:val="22"/>
        </w:rPr>
        <w:tab/>
      </w:r>
      <w:r w:rsidRPr="00B17D91">
        <w:rPr>
          <w:b w:val="0"/>
          <w:noProof/>
          <w:color w:val="549E39" w:themeColor="accent1"/>
          <w:sz w:val="22"/>
          <w:szCs w:val="22"/>
        </w:rPr>
        <w:fldChar w:fldCharType="begin"/>
      </w:r>
      <w:r w:rsidRPr="00B17D91">
        <w:rPr>
          <w:b w:val="0"/>
          <w:noProof/>
          <w:color w:val="549E39" w:themeColor="accent1"/>
          <w:sz w:val="22"/>
          <w:szCs w:val="22"/>
        </w:rPr>
        <w:instrText xml:space="preserve"> PAGEREF _Toc492376509 \h </w:instrText>
      </w:r>
      <w:r w:rsidRPr="00B17D91">
        <w:rPr>
          <w:b w:val="0"/>
          <w:noProof/>
          <w:color w:val="549E39" w:themeColor="accent1"/>
          <w:sz w:val="22"/>
          <w:szCs w:val="22"/>
        </w:rPr>
      </w:r>
      <w:r w:rsidRPr="00B17D91">
        <w:rPr>
          <w:b w:val="0"/>
          <w:noProof/>
          <w:color w:val="549E39" w:themeColor="accent1"/>
          <w:sz w:val="22"/>
          <w:szCs w:val="22"/>
        </w:rPr>
        <w:fldChar w:fldCharType="separate"/>
      </w:r>
      <w:r w:rsidRPr="00B17D91">
        <w:rPr>
          <w:b w:val="0"/>
          <w:noProof/>
          <w:color w:val="549E39" w:themeColor="accent1"/>
          <w:sz w:val="22"/>
          <w:szCs w:val="22"/>
        </w:rPr>
        <w:t>3</w:t>
      </w:r>
      <w:r w:rsidRPr="00B17D91">
        <w:rPr>
          <w:b w:val="0"/>
          <w:noProof/>
          <w:color w:val="549E39" w:themeColor="accent1"/>
          <w:sz w:val="22"/>
          <w:szCs w:val="22"/>
        </w:rPr>
        <w:fldChar w:fldCharType="end"/>
      </w:r>
    </w:p>
    <w:p w14:paraId="380A6631" w14:textId="77777777" w:rsidR="00B17D91" w:rsidRPr="00B17D91" w:rsidRDefault="00B17D91">
      <w:pPr>
        <w:pStyle w:val="TOC1"/>
        <w:rPr>
          <w:rFonts w:asciiTheme="minorHAnsi" w:eastAsiaTheme="minorEastAsia" w:hAnsiTheme="minorHAnsi"/>
          <w:b w:val="0"/>
          <w:noProof/>
          <w:color w:val="549E39" w:themeColor="accent1"/>
          <w:kern w:val="2"/>
          <w:sz w:val="22"/>
          <w:szCs w:val="22"/>
        </w:rPr>
      </w:pPr>
      <w:r w:rsidRPr="00B17D91">
        <w:rPr>
          <w:b w:val="0"/>
          <w:noProof/>
          <w:color w:val="549E39" w:themeColor="accent1"/>
          <w:sz w:val="22"/>
          <w:szCs w:val="22"/>
        </w:rPr>
        <w:t>四、主要问题</w:t>
      </w:r>
      <w:r w:rsidRPr="00B17D91">
        <w:rPr>
          <w:b w:val="0"/>
          <w:noProof/>
          <w:color w:val="549E39" w:themeColor="accent1"/>
          <w:sz w:val="22"/>
          <w:szCs w:val="22"/>
        </w:rPr>
        <w:tab/>
      </w:r>
      <w:r w:rsidRPr="00B17D91">
        <w:rPr>
          <w:b w:val="0"/>
          <w:noProof/>
          <w:color w:val="549E39" w:themeColor="accent1"/>
          <w:sz w:val="22"/>
          <w:szCs w:val="22"/>
        </w:rPr>
        <w:fldChar w:fldCharType="begin"/>
      </w:r>
      <w:r w:rsidRPr="00B17D91">
        <w:rPr>
          <w:b w:val="0"/>
          <w:noProof/>
          <w:color w:val="549E39" w:themeColor="accent1"/>
          <w:sz w:val="22"/>
          <w:szCs w:val="22"/>
        </w:rPr>
        <w:instrText xml:space="preserve"> PAGEREF _Toc492376510 \h </w:instrText>
      </w:r>
      <w:r w:rsidRPr="00B17D91">
        <w:rPr>
          <w:b w:val="0"/>
          <w:noProof/>
          <w:color w:val="549E39" w:themeColor="accent1"/>
          <w:sz w:val="22"/>
          <w:szCs w:val="22"/>
        </w:rPr>
      </w:r>
      <w:r w:rsidRPr="00B17D91">
        <w:rPr>
          <w:b w:val="0"/>
          <w:noProof/>
          <w:color w:val="549E39" w:themeColor="accent1"/>
          <w:sz w:val="22"/>
          <w:szCs w:val="22"/>
        </w:rPr>
        <w:fldChar w:fldCharType="separate"/>
      </w:r>
      <w:r w:rsidRPr="00B17D91">
        <w:rPr>
          <w:b w:val="0"/>
          <w:noProof/>
          <w:color w:val="549E39" w:themeColor="accent1"/>
          <w:sz w:val="22"/>
          <w:szCs w:val="22"/>
        </w:rPr>
        <w:t>3</w:t>
      </w:r>
      <w:r w:rsidRPr="00B17D91">
        <w:rPr>
          <w:b w:val="0"/>
          <w:noProof/>
          <w:color w:val="549E39" w:themeColor="accent1"/>
          <w:sz w:val="22"/>
          <w:szCs w:val="22"/>
        </w:rPr>
        <w:fldChar w:fldCharType="end"/>
      </w:r>
    </w:p>
    <w:p w14:paraId="01FF35FA" w14:textId="77777777" w:rsidR="00B17D91" w:rsidRPr="00B17D91" w:rsidRDefault="00B17D91">
      <w:pPr>
        <w:pStyle w:val="TOC1"/>
        <w:rPr>
          <w:rFonts w:asciiTheme="minorHAnsi" w:eastAsiaTheme="minorEastAsia" w:hAnsiTheme="minorHAnsi"/>
          <w:b w:val="0"/>
          <w:noProof/>
          <w:color w:val="549E39" w:themeColor="accent1"/>
          <w:kern w:val="2"/>
          <w:sz w:val="22"/>
          <w:szCs w:val="22"/>
        </w:rPr>
      </w:pPr>
      <w:r w:rsidRPr="00B17D91">
        <w:rPr>
          <w:b w:val="0"/>
          <w:noProof/>
          <w:color w:val="549E39" w:themeColor="accent1"/>
          <w:sz w:val="22"/>
          <w:szCs w:val="22"/>
        </w:rPr>
        <w:t>五、解决方案</w:t>
      </w:r>
      <w:r w:rsidRPr="00B17D91">
        <w:rPr>
          <w:b w:val="0"/>
          <w:noProof/>
          <w:color w:val="549E39" w:themeColor="accent1"/>
          <w:sz w:val="22"/>
          <w:szCs w:val="22"/>
        </w:rPr>
        <w:tab/>
      </w:r>
      <w:r w:rsidRPr="00B17D91">
        <w:rPr>
          <w:b w:val="0"/>
          <w:noProof/>
          <w:color w:val="549E39" w:themeColor="accent1"/>
          <w:sz w:val="22"/>
          <w:szCs w:val="22"/>
        </w:rPr>
        <w:fldChar w:fldCharType="begin"/>
      </w:r>
      <w:r w:rsidRPr="00B17D91">
        <w:rPr>
          <w:b w:val="0"/>
          <w:noProof/>
          <w:color w:val="549E39" w:themeColor="accent1"/>
          <w:sz w:val="22"/>
          <w:szCs w:val="22"/>
        </w:rPr>
        <w:instrText xml:space="preserve"> PAGEREF _Toc492376511 \h </w:instrText>
      </w:r>
      <w:r w:rsidRPr="00B17D91">
        <w:rPr>
          <w:b w:val="0"/>
          <w:noProof/>
          <w:color w:val="549E39" w:themeColor="accent1"/>
          <w:sz w:val="22"/>
          <w:szCs w:val="22"/>
        </w:rPr>
      </w:r>
      <w:r w:rsidRPr="00B17D91">
        <w:rPr>
          <w:b w:val="0"/>
          <w:noProof/>
          <w:color w:val="549E39" w:themeColor="accent1"/>
          <w:sz w:val="22"/>
          <w:szCs w:val="22"/>
        </w:rPr>
        <w:fldChar w:fldCharType="separate"/>
      </w:r>
      <w:r w:rsidRPr="00B17D91">
        <w:rPr>
          <w:b w:val="0"/>
          <w:noProof/>
          <w:color w:val="549E39" w:themeColor="accent1"/>
          <w:sz w:val="22"/>
          <w:szCs w:val="22"/>
        </w:rPr>
        <w:t>4</w:t>
      </w:r>
      <w:r w:rsidRPr="00B17D91">
        <w:rPr>
          <w:b w:val="0"/>
          <w:noProof/>
          <w:color w:val="549E39" w:themeColor="accent1"/>
          <w:sz w:val="22"/>
          <w:szCs w:val="22"/>
        </w:rPr>
        <w:fldChar w:fldCharType="end"/>
      </w:r>
    </w:p>
    <w:p w14:paraId="36C678EF" w14:textId="77777777" w:rsidR="00B17D91" w:rsidRPr="00B17D91" w:rsidRDefault="00B17D91">
      <w:pPr>
        <w:pStyle w:val="TOC1"/>
        <w:rPr>
          <w:rFonts w:asciiTheme="minorHAnsi" w:eastAsiaTheme="minorEastAsia" w:hAnsiTheme="minorHAnsi"/>
          <w:b w:val="0"/>
          <w:noProof/>
          <w:color w:val="549E39" w:themeColor="accent1"/>
          <w:kern w:val="2"/>
          <w:sz w:val="22"/>
          <w:szCs w:val="22"/>
        </w:rPr>
      </w:pPr>
      <w:r w:rsidRPr="00B17D91">
        <w:rPr>
          <w:b w:val="0"/>
          <w:noProof/>
          <w:color w:val="549E39" w:themeColor="accent1"/>
          <w:sz w:val="22"/>
          <w:szCs w:val="22"/>
        </w:rPr>
        <w:t>六、其他</w:t>
      </w:r>
      <w:r w:rsidRPr="00B17D91">
        <w:rPr>
          <w:b w:val="0"/>
          <w:noProof/>
          <w:color w:val="549E39" w:themeColor="accent1"/>
          <w:sz w:val="22"/>
          <w:szCs w:val="22"/>
        </w:rPr>
        <w:tab/>
      </w:r>
      <w:r w:rsidRPr="00B17D91">
        <w:rPr>
          <w:b w:val="0"/>
          <w:noProof/>
          <w:color w:val="549E39" w:themeColor="accent1"/>
          <w:sz w:val="22"/>
          <w:szCs w:val="22"/>
        </w:rPr>
        <w:fldChar w:fldCharType="begin"/>
      </w:r>
      <w:r w:rsidRPr="00B17D91">
        <w:rPr>
          <w:b w:val="0"/>
          <w:noProof/>
          <w:color w:val="549E39" w:themeColor="accent1"/>
          <w:sz w:val="22"/>
          <w:szCs w:val="22"/>
        </w:rPr>
        <w:instrText xml:space="preserve"> PAGEREF _Toc492376512 \h </w:instrText>
      </w:r>
      <w:r w:rsidRPr="00B17D91">
        <w:rPr>
          <w:b w:val="0"/>
          <w:noProof/>
          <w:color w:val="549E39" w:themeColor="accent1"/>
          <w:sz w:val="22"/>
          <w:szCs w:val="22"/>
        </w:rPr>
      </w:r>
      <w:r w:rsidRPr="00B17D91">
        <w:rPr>
          <w:b w:val="0"/>
          <w:noProof/>
          <w:color w:val="549E39" w:themeColor="accent1"/>
          <w:sz w:val="22"/>
          <w:szCs w:val="22"/>
        </w:rPr>
        <w:fldChar w:fldCharType="separate"/>
      </w:r>
      <w:r w:rsidRPr="00B17D91">
        <w:rPr>
          <w:b w:val="0"/>
          <w:noProof/>
          <w:color w:val="549E39" w:themeColor="accent1"/>
          <w:sz w:val="22"/>
          <w:szCs w:val="22"/>
        </w:rPr>
        <w:t>5</w:t>
      </w:r>
      <w:r w:rsidRPr="00B17D91">
        <w:rPr>
          <w:b w:val="0"/>
          <w:noProof/>
          <w:color w:val="549E39" w:themeColor="accent1"/>
          <w:sz w:val="22"/>
          <w:szCs w:val="22"/>
        </w:rPr>
        <w:fldChar w:fldCharType="end"/>
      </w:r>
    </w:p>
    <w:p w14:paraId="40C06B5A" w14:textId="77777777" w:rsidR="00AF04C7" w:rsidRDefault="00FB602C" w:rsidP="00DC77D5">
      <w:pPr>
        <w:spacing w:line="320" w:lineRule="exact"/>
        <w:rPr>
          <w:rFonts w:ascii="PingFang SC Light" w:eastAsia="PingFang SC Light" w:hAnsi="PingFang SC Light"/>
        </w:rPr>
      </w:pPr>
      <w:r w:rsidRPr="00B17D91">
        <w:rPr>
          <w:rFonts w:ascii="PingFang SC Light" w:eastAsia="PingFang SC Light" w:hAnsi="PingFang SC Light"/>
          <w:color w:val="549E39" w:themeColor="accent1"/>
        </w:rPr>
        <w:fldChar w:fldCharType="end"/>
      </w:r>
    </w:p>
    <w:p w14:paraId="30E32859" w14:textId="77777777" w:rsidR="00AF04C7" w:rsidRDefault="00AF04C7" w:rsidP="00DC77D5">
      <w:pPr>
        <w:spacing w:line="320" w:lineRule="exact"/>
        <w:rPr>
          <w:rFonts w:ascii="PingFang SC Light" w:eastAsia="PingFang SC Light" w:hAnsi="PingFang SC Light"/>
        </w:rPr>
      </w:pPr>
    </w:p>
    <w:p w14:paraId="158FB135" w14:textId="77777777" w:rsidR="00AF04C7" w:rsidRDefault="00AF04C7" w:rsidP="00DC77D5">
      <w:pPr>
        <w:spacing w:line="320" w:lineRule="exact"/>
        <w:rPr>
          <w:rFonts w:ascii="PingFang SC Light" w:eastAsia="PingFang SC Light" w:hAnsi="PingFang SC Light"/>
        </w:rPr>
      </w:pPr>
    </w:p>
    <w:p w14:paraId="448DEDAF" w14:textId="77777777" w:rsidR="00AF04C7" w:rsidRDefault="00AF04C7" w:rsidP="00DC77D5">
      <w:pPr>
        <w:spacing w:line="320" w:lineRule="exact"/>
        <w:rPr>
          <w:rFonts w:ascii="PingFang SC Light" w:eastAsia="PingFang SC Light" w:hAnsi="PingFang SC Light"/>
        </w:rPr>
      </w:pPr>
    </w:p>
    <w:p w14:paraId="13E42B98" w14:textId="77777777" w:rsidR="00AF04C7" w:rsidRDefault="00AF04C7" w:rsidP="00DC77D5">
      <w:pPr>
        <w:spacing w:line="320" w:lineRule="exact"/>
        <w:rPr>
          <w:rFonts w:ascii="PingFang SC Light" w:eastAsia="PingFang SC Light" w:hAnsi="PingFang SC Light"/>
        </w:rPr>
      </w:pPr>
    </w:p>
    <w:p w14:paraId="3369119A" w14:textId="77777777" w:rsidR="00AF04C7" w:rsidRDefault="00AF04C7" w:rsidP="00DC77D5">
      <w:pPr>
        <w:spacing w:line="320" w:lineRule="exact"/>
        <w:rPr>
          <w:rFonts w:ascii="PingFang SC Light" w:eastAsia="PingFang SC Light" w:hAnsi="PingFang SC Light"/>
        </w:rPr>
      </w:pPr>
    </w:p>
    <w:p w14:paraId="60D5214D" w14:textId="77777777" w:rsidR="00AF04C7" w:rsidRDefault="00AF04C7" w:rsidP="00DC77D5">
      <w:pPr>
        <w:spacing w:line="320" w:lineRule="exact"/>
        <w:rPr>
          <w:rFonts w:ascii="PingFang SC Light" w:eastAsia="PingFang SC Light" w:hAnsi="PingFang SC Light"/>
        </w:rPr>
      </w:pPr>
    </w:p>
    <w:p w14:paraId="6B6B7770" w14:textId="77777777" w:rsidR="00AF04C7" w:rsidRDefault="00AF04C7" w:rsidP="00DC77D5">
      <w:pPr>
        <w:spacing w:line="320" w:lineRule="exact"/>
        <w:rPr>
          <w:rFonts w:ascii="PingFang SC Light" w:eastAsia="PingFang SC Light" w:hAnsi="PingFang SC Light"/>
        </w:rPr>
      </w:pPr>
    </w:p>
    <w:p w14:paraId="14D1F62E" w14:textId="77777777" w:rsidR="00AF04C7" w:rsidRDefault="00AF04C7" w:rsidP="00DC77D5">
      <w:pPr>
        <w:spacing w:line="320" w:lineRule="exact"/>
        <w:rPr>
          <w:rFonts w:ascii="PingFang SC Light" w:eastAsia="PingFang SC Light" w:hAnsi="PingFang SC Light"/>
        </w:rPr>
      </w:pPr>
    </w:p>
    <w:p w14:paraId="55DE0B2A" w14:textId="77777777" w:rsidR="00AF04C7" w:rsidRDefault="00AF04C7" w:rsidP="00DC77D5">
      <w:pPr>
        <w:spacing w:line="320" w:lineRule="exact"/>
        <w:rPr>
          <w:rFonts w:ascii="PingFang SC Light" w:eastAsia="PingFang SC Light" w:hAnsi="PingFang SC Light"/>
        </w:rPr>
      </w:pPr>
    </w:p>
    <w:p w14:paraId="425F3CE6" w14:textId="77777777" w:rsidR="00AF04C7" w:rsidRDefault="00AF04C7" w:rsidP="00DC77D5">
      <w:pPr>
        <w:spacing w:line="320" w:lineRule="exact"/>
        <w:rPr>
          <w:rFonts w:ascii="PingFang SC Light" w:eastAsia="PingFang SC Light" w:hAnsi="PingFang SC Light"/>
        </w:rPr>
      </w:pPr>
    </w:p>
    <w:p w14:paraId="5AB019F2" w14:textId="77777777" w:rsidR="00AF04C7" w:rsidRDefault="00AF04C7" w:rsidP="00DC77D5">
      <w:pPr>
        <w:spacing w:line="320" w:lineRule="exact"/>
        <w:rPr>
          <w:rFonts w:ascii="PingFang SC Light" w:eastAsia="PingFang SC Light" w:hAnsi="PingFang SC Light"/>
        </w:rPr>
      </w:pPr>
    </w:p>
    <w:p w14:paraId="28611527" w14:textId="77777777" w:rsidR="009F4BB1" w:rsidRDefault="009F4BB1" w:rsidP="00DC77D5">
      <w:pPr>
        <w:spacing w:line="320" w:lineRule="exact"/>
        <w:rPr>
          <w:rFonts w:ascii="PingFang SC Light" w:eastAsia="PingFang SC Light" w:hAnsi="PingFang SC Light"/>
        </w:rPr>
      </w:pPr>
    </w:p>
    <w:p w14:paraId="2F754632" w14:textId="77777777" w:rsidR="009F4BB1" w:rsidRDefault="009F4BB1" w:rsidP="00DC77D5">
      <w:pPr>
        <w:spacing w:line="320" w:lineRule="exact"/>
        <w:rPr>
          <w:rFonts w:ascii="PingFang SC Light" w:eastAsia="PingFang SC Light" w:hAnsi="PingFang SC Light"/>
        </w:rPr>
      </w:pPr>
    </w:p>
    <w:p w14:paraId="4112BB83" w14:textId="77777777" w:rsidR="009F4BB1" w:rsidRDefault="009F4BB1" w:rsidP="00DC77D5">
      <w:pPr>
        <w:spacing w:line="320" w:lineRule="exact"/>
        <w:rPr>
          <w:rFonts w:ascii="PingFang SC Light" w:eastAsia="PingFang SC Light" w:hAnsi="PingFang SC Light"/>
        </w:rPr>
      </w:pPr>
    </w:p>
    <w:p w14:paraId="111D4D40" w14:textId="77777777" w:rsidR="00AF04C7" w:rsidRDefault="00AF04C7" w:rsidP="00DC77D5">
      <w:pPr>
        <w:spacing w:line="320" w:lineRule="exact"/>
        <w:rPr>
          <w:rFonts w:ascii="PingFang SC Light" w:eastAsia="PingFang SC Light" w:hAnsi="PingFang SC Ligh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2"/>
        <w:gridCol w:w="3764"/>
      </w:tblGrid>
      <w:tr w:rsidR="0020405B" w:rsidRPr="002F0E57" w14:paraId="77D19198" w14:textId="77777777" w:rsidTr="0020405B">
        <w:trPr>
          <w:trHeight w:val="208"/>
        </w:trPr>
        <w:tc>
          <w:tcPr>
            <w:tcW w:w="1852" w:type="dxa"/>
            <w:tcBorders>
              <w:top w:val="single" w:sz="18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12" w:space="0" w:color="549E39" w:themeColor="accent1"/>
            </w:tcBorders>
          </w:tcPr>
          <w:p w14:paraId="02347E34" w14:textId="77777777" w:rsidR="00AF04C7" w:rsidRPr="002F0E57" w:rsidRDefault="00AF04C7" w:rsidP="00E71029">
            <w:pPr>
              <w:spacing w:line="240" w:lineRule="exact"/>
              <w:rPr>
                <w:rFonts w:ascii="PingFang SC Light" w:eastAsia="PingFang SC Light" w:hAnsi="PingFang SC Light"/>
              </w:rPr>
            </w:pPr>
            <w:r w:rsidRPr="002F0E57">
              <w:rPr>
                <w:rFonts w:ascii="PingFang SC Light" w:eastAsia="PingFang SC Light" w:hAnsi="PingFang SC Light" w:hint="eastAsia"/>
                <w:b/>
              </w:rPr>
              <w:lastRenderedPageBreak/>
              <w:t>青年导师</w:t>
            </w:r>
          </w:p>
        </w:tc>
        <w:tc>
          <w:tcPr>
            <w:tcW w:w="3764" w:type="dxa"/>
            <w:tcBorders>
              <w:top w:val="single" w:sz="18" w:space="0" w:color="FFFFFF" w:themeColor="background1"/>
              <w:left w:val="single" w:sz="12" w:space="0" w:color="549E39" w:themeColor="accent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2DA3289" w14:textId="67BB00C9" w:rsidR="00AF04C7" w:rsidRPr="002F0E57" w:rsidRDefault="00547FA1" w:rsidP="00E71029">
            <w:pPr>
              <w:spacing w:line="240" w:lineRule="exact"/>
              <w:rPr>
                <w:rFonts w:ascii="PingFang SC Light" w:eastAsia="PingFang SC Light" w:hAnsi="PingFang SC Light"/>
              </w:rPr>
            </w:pPr>
            <w:r>
              <w:rPr>
                <w:rFonts w:ascii="PingFang SC Light" w:eastAsia="PingFang SC Light" w:hAnsi="PingFang SC Light" w:hint="eastAsia"/>
              </w:rPr>
              <w:t>付泽奇</w:t>
            </w:r>
          </w:p>
        </w:tc>
      </w:tr>
      <w:tr w:rsidR="0020405B" w:rsidRPr="002F0E57" w14:paraId="4EE1ED00" w14:textId="77777777" w:rsidTr="0020405B">
        <w:trPr>
          <w:trHeight w:val="224"/>
        </w:trPr>
        <w:tc>
          <w:tcPr>
            <w:tcW w:w="18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12" w:space="0" w:color="549E39" w:themeColor="accent1"/>
            </w:tcBorders>
          </w:tcPr>
          <w:p w14:paraId="3DCB78FE" w14:textId="77777777" w:rsidR="00AF04C7" w:rsidRPr="002F0E57" w:rsidRDefault="00AF04C7" w:rsidP="00E71029">
            <w:pPr>
              <w:spacing w:line="240" w:lineRule="exact"/>
              <w:rPr>
                <w:rFonts w:ascii="PingFang SC Light" w:eastAsia="PingFang SC Light" w:hAnsi="PingFang SC Light"/>
              </w:rPr>
            </w:pPr>
            <w:r w:rsidRPr="002F0E57">
              <w:rPr>
                <w:rFonts w:ascii="PingFang SC Light" w:eastAsia="PingFang SC Light" w:hAnsi="PingFang SC Light" w:hint="eastAsia"/>
                <w:b/>
              </w:rPr>
              <w:t>关爱对象</w:t>
            </w:r>
          </w:p>
        </w:tc>
        <w:tc>
          <w:tcPr>
            <w:tcW w:w="3764" w:type="dxa"/>
            <w:tcBorders>
              <w:top w:val="single" w:sz="4" w:space="0" w:color="FFFFFF" w:themeColor="background1"/>
              <w:left w:val="single" w:sz="12" w:space="0" w:color="549E39" w:themeColor="accent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1ED7D04" w14:textId="5E616415" w:rsidR="00AF04C7" w:rsidRPr="002F0E57" w:rsidRDefault="00547FA1" w:rsidP="00E71029">
            <w:pPr>
              <w:spacing w:line="240" w:lineRule="exact"/>
              <w:rPr>
                <w:rFonts w:ascii="PingFang SC Light" w:eastAsia="PingFang SC Light" w:hAnsi="PingFang SC Light"/>
              </w:rPr>
            </w:pPr>
            <w:r>
              <w:rPr>
                <w:rFonts w:ascii="PingFang SC Light" w:eastAsia="PingFang SC Light" w:hAnsi="PingFang SC Light" w:hint="eastAsia"/>
              </w:rPr>
              <w:t>杨钟琪</w:t>
            </w:r>
          </w:p>
        </w:tc>
      </w:tr>
      <w:tr w:rsidR="0020405B" w:rsidRPr="002F0E57" w14:paraId="49FBFE48" w14:textId="77777777" w:rsidTr="0020405B">
        <w:trPr>
          <w:trHeight w:val="329"/>
        </w:trPr>
        <w:tc>
          <w:tcPr>
            <w:tcW w:w="18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12" w:space="0" w:color="549E39" w:themeColor="accent1"/>
            </w:tcBorders>
          </w:tcPr>
          <w:p w14:paraId="4C4DFE14" w14:textId="77777777" w:rsidR="00AF04C7" w:rsidRPr="002F0E57" w:rsidRDefault="00AF04C7" w:rsidP="00E71029">
            <w:pPr>
              <w:spacing w:line="240" w:lineRule="exact"/>
              <w:rPr>
                <w:rFonts w:ascii="PingFang SC Light" w:eastAsia="PingFang SC Light" w:hAnsi="PingFang SC Light"/>
              </w:rPr>
            </w:pPr>
            <w:r w:rsidRPr="002F0E57">
              <w:rPr>
                <w:rFonts w:ascii="PingFang SC Light" w:eastAsia="PingFang SC Light" w:hAnsi="PingFang SC Light" w:hint="eastAsia"/>
                <w:b/>
              </w:rPr>
              <w:t>入境时间</w:t>
            </w:r>
          </w:p>
        </w:tc>
        <w:tc>
          <w:tcPr>
            <w:tcW w:w="3764" w:type="dxa"/>
            <w:tcBorders>
              <w:top w:val="single" w:sz="4" w:space="0" w:color="FFFFFF" w:themeColor="background1"/>
              <w:left w:val="single" w:sz="12" w:space="0" w:color="549E39" w:themeColor="accent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7192060" w14:textId="77C01787" w:rsidR="00AF04C7" w:rsidRPr="002F0E57" w:rsidRDefault="00AF04C7" w:rsidP="00E71029">
            <w:pPr>
              <w:spacing w:line="240" w:lineRule="exact"/>
              <w:rPr>
                <w:rFonts w:ascii="PingFang SC Light" w:eastAsia="PingFang SC Light" w:hAnsi="PingFang SC Light"/>
              </w:rPr>
            </w:pPr>
            <w:r w:rsidRPr="002F0E57">
              <w:rPr>
                <w:rFonts w:ascii="PingFang SC Light" w:eastAsia="PingFang SC Light" w:hAnsi="PingFang SC Light" w:hint="eastAsia"/>
              </w:rPr>
              <w:t>2017年</w:t>
            </w:r>
            <w:r w:rsidR="00547FA1">
              <w:rPr>
                <w:rFonts w:ascii="PingFang SC Light" w:eastAsia="PingFang SC Light" w:hAnsi="PingFang SC Light" w:hint="eastAsia"/>
              </w:rPr>
              <w:t>8</w:t>
            </w:r>
            <w:r w:rsidRPr="002F0E57">
              <w:rPr>
                <w:rFonts w:ascii="PingFang SC Light" w:eastAsia="PingFang SC Light" w:hAnsi="PingFang SC Light" w:hint="eastAsia"/>
              </w:rPr>
              <w:t>月</w:t>
            </w:r>
            <w:r w:rsidR="00547FA1">
              <w:rPr>
                <w:rFonts w:ascii="PingFang SC Light" w:eastAsia="PingFang SC Light" w:hAnsi="PingFang SC Light" w:hint="eastAsia"/>
              </w:rPr>
              <w:t>27日（周日</w:t>
            </w:r>
            <w:r w:rsidRPr="002F0E57">
              <w:rPr>
                <w:rFonts w:ascii="PingFang SC Light" w:eastAsia="PingFang SC Light" w:hAnsi="PingFang SC Light" w:hint="eastAsia"/>
              </w:rPr>
              <w:t>）</w:t>
            </w:r>
            <w:r>
              <w:rPr>
                <w:rFonts w:ascii="PingFang SC Light" w:eastAsia="PingFang SC Light" w:hAnsi="PingFang SC Light" w:hint="eastAsia"/>
              </w:rPr>
              <w:t xml:space="preserve">  </w:t>
            </w:r>
          </w:p>
        </w:tc>
      </w:tr>
      <w:tr w:rsidR="0020405B" w:rsidRPr="002F0E57" w14:paraId="50E8DE03" w14:textId="77777777" w:rsidTr="0020405B">
        <w:trPr>
          <w:trHeight w:val="208"/>
        </w:trPr>
        <w:tc>
          <w:tcPr>
            <w:tcW w:w="18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12" w:space="0" w:color="549E39" w:themeColor="accent1"/>
            </w:tcBorders>
          </w:tcPr>
          <w:p w14:paraId="6356F036" w14:textId="77777777" w:rsidR="00AF04C7" w:rsidRPr="002F0E57" w:rsidRDefault="00AF04C7" w:rsidP="00E71029">
            <w:pPr>
              <w:spacing w:line="240" w:lineRule="exact"/>
              <w:rPr>
                <w:rFonts w:ascii="PingFang SC Light" w:eastAsia="PingFang SC Light" w:hAnsi="PingFang SC Light"/>
              </w:rPr>
            </w:pPr>
            <w:r w:rsidRPr="002F0E57">
              <w:rPr>
                <w:rFonts w:ascii="PingFang SC Light" w:eastAsia="PingFang SC Light" w:hAnsi="PingFang SC Light" w:hint="eastAsia"/>
                <w:b/>
              </w:rPr>
              <w:t>探访时间</w:t>
            </w:r>
          </w:p>
        </w:tc>
        <w:tc>
          <w:tcPr>
            <w:tcW w:w="3764" w:type="dxa"/>
            <w:tcBorders>
              <w:top w:val="single" w:sz="4" w:space="0" w:color="FFFFFF" w:themeColor="background1"/>
              <w:left w:val="single" w:sz="12" w:space="0" w:color="549E39" w:themeColor="accent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94A4294" w14:textId="50CAE7F9" w:rsidR="00AF04C7" w:rsidRPr="002F0E57" w:rsidRDefault="006D76BE" w:rsidP="00E71029">
            <w:pPr>
              <w:spacing w:line="240" w:lineRule="exact"/>
              <w:rPr>
                <w:rFonts w:ascii="PingFang SC Light" w:eastAsia="PingFang SC Light" w:hAnsi="PingFang SC Light"/>
              </w:rPr>
            </w:pPr>
            <w:r w:rsidRPr="002F0E57">
              <w:rPr>
                <w:rFonts w:ascii="PingFang SC Light" w:eastAsia="PingFang SC Light" w:hAnsi="PingFang SC Light" w:hint="eastAsia"/>
              </w:rPr>
              <w:t>2017年</w:t>
            </w:r>
            <w:r w:rsidR="0020405B">
              <w:rPr>
                <w:rFonts w:ascii="PingFang SC Light" w:eastAsia="PingFang SC Light" w:hAnsi="PingFang SC Light" w:hint="eastAsia"/>
              </w:rPr>
              <w:t>8</w:t>
            </w:r>
            <w:r w:rsidRPr="002F0E57">
              <w:rPr>
                <w:rFonts w:ascii="PingFang SC Light" w:eastAsia="PingFang SC Light" w:hAnsi="PingFang SC Light" w:hint="eastAsia"/>
              </w:rPr>
              <w:t>月</w:t>
            </w:r>
            <w:r w:rsidR="0020405B">
              <w:rPr>
                <w:rFonts w:ascii="PingFang SC Light" w:eastAsia="PingFang SC Light" w:hAnsi="PingFang SC Light" w:hint="eastAsia"/>
              </w:rPr>
              <w:t>30</w:t>
            </w:r>
            <w:r>
              <w:rPr>
                <w:rFonts w:ascii="PingFang SC Light" w:eastAsia="PingFang SC Light" w:hAnsi="PingFang SC Light" w:hint="eastAsia"/>
              </w:rPr>
              <w:t>日（周</w:t>
            </w:r>
            <w:r w:rsidR="0020405B">
              <w:rPr>
                <w:rFonts w:ascii="PingFang SC Light" w:eastAsia="PingFang SC Light" w:hAnsi="PingFang SC Light" w:hint="eastAsia"/>
              </w:rPr>
              <w:t>三</w:t>
            </w:r>
            <w:r w:rsidRPr="002F0E57">
              <w:rPr>
                <w:rFonts w:ascii="PingFang SC Light" w:eastAsia="PingFang SC Light" w:hAnsi="PingFang SC Light" w:hint="eastAsia"/>
              </w:rPr>
              <w:t>）</w:t>
            </w:r>
            <w:r w:rsidR="00AF04C7">
              <w:rPr>
                <w:rFonts w:ascii="PingFang SC Light" w:eastAsia="PingFang SC Light" w:hAnsi="PingFang SC Light" w:hint="eastAsia"/>
              </w:rPr>
              <w:t xml:space="preserve">   </w:t>
            </w:r>
          </w:p>
        </w:tc>
      </w:tr>
      <w:tr w:rsidR="0020405B" w:rsidRPr="002F0E57" w14:paraId="6C238B50" w14:textId="77777777" w:rsidTr="0020405B">
        <w:trPr>
          <w:trHeight w:val="204"/>
        </w:trPr>
        <w:tc>
          <w:tcPr>
            <w:tcW w:w="18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12" w:space="0" w:color="549E39" w:themeColor="accent1"/>
            </w:tcBorders>
          </w:tcPr>
          <w:p w14:paraId="109A066A" w14:textId="77777777" w:rsidR="00AF04C7" w:rsidRPr="002F0E57" w:rsidRDefault="00AF04C7" w:rsidP="00E71029">
            <w:pPr>
              <w:spacing w:line="240" w:lineRule="exact"/>
              <w:rPr>
                <w:rFonts w:ascii="PingFang SC Light" w:eastAsia="PingFang SC Light" w:hAnsi="PingFang SC Light"/>
              </w:rPr>
            </w:pPr>
            <w:r w:rsidRPr="002F0E57">
              <w:rPr>
                <w:rFonts w:ascii="PingFang SC Light" w:eastAsia="PingFang SC Light" w:hAnsi="PingFang SC Light" w:hint="eastAsia"/>
                <w:b/>
              </w:rPr>
              <w:t>探访地点</w:t>
            </w:r>
          </w:p>
        </w:tc>
        <w:tc>
          <w:tcPr>
            <w:tcW w:w="3764" w:type="dxa"/>
            <w:tcBorders>
              <w:top w:val="single" w:sz="4" w:space="0" w:color="FFFFFF" w:themeColor="background1"/>
              <w:left w:val="single" w:sz="12" w:space="0" w:color="549E39" w:themeColor="accent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FF4C481" w14:textId="1E934E65" w:rsidR="00AF04C7" w:rsidRPr="002F0E57" w:rsidRDefault="0020405B" w:rsidP="00E71029">
            <w:pPr>
              <w:spacing w:line="240" w:lineRule="exact"/>
              <w:rPr>
                <w:rFonts w:ascii="PingFang SC Light" w:eastAsia="PingFang SC Light" w:hAnsi="PingFang SC Light"/>
              </w:rPr>
            </w:pPr>
            <w:r>
              <w:rPr>
                <w:rFonts w:ascii="PingFang SC Light" w:eastAsia="PingFang SC Light" w:hAnsi="PingFang SC Light" w:hint="eastAsia"/>
              </w:rPr>
              <w:t>学校</w:t>
            </w:r>
          </w:p>
        </w:tc>
      </w:tr>
      <w:tr w:rsidR="0020405B" w:rsidRPr="002F0E57" w14:paraId="4C31E0C7" w14:textId="77777777" w:rsidTr="0020405B">
        <w:trPr>
          <w:trHeight w:val="208"/>
        </w:trPr>
        <w:tc>
          <w:tcPr>
            <w:tcW w:w="18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12" w:space="0" w:color="549E39" w:themeColor="accent1"/>
            </w:tcBorders>
          </w:tcPr>
          <w:p w14:paraId="2AA45F0B" w14:textId="77777777" w:rsidR="00AF04C7" w:rsidRPr="002F0E57" w:rsidRDefault="00AF04C7" w:rsidP="00E71029">
            <w:pPr>
              <w:spacing w:line="240" w:lineRule="exact"/>
              <w:rPr>
                <w:rFonts w:ascii="PingFang SC Light" w:eastAsia="PingFang SC Light" w:hAnsi="PingFang SC Light"/>
              </w:rPr>
            </w:pPr>
            <w:r w:rsidRPr="002F0E57">
              <w:rPr>
                <w:rFonts w:ascii="PingFang SC Light" w:eastAsia="PingFang SC Light" w:hAnsi="PingFang SC Light" w:hint="eastAsia"/>
                <w:b/>
              </w:rPr>
              <w:t>报告撰写人</w:t>
            </w:r>
            <w:r w:rsidRPr="002F0E57">
              <w:rPr>
                <w:rFonts w:ascii="PingFang SC Light" w:eastAsia="PingFang SC Light" w:hAnsi="PingFang SC Light"/>
              </w:rPr>
              <w:t xml:space="preserve"> </w:t>
            </w:r>
          </w:p>
        </w:tc>
        <w:tc>
          <w:tcPr>
            <w:tcW w:w="3764" w:type="dxa"/>
            <w:tcBorders>
              <w:top w:val="single" w:sz="4" w:space="0" w:color="FFFFFF" w:themeColor="background1"/>
              <w:left w:val="single" w:sz="12" w:space="0" w:color="549E39" w:themeColor="accent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EDF00E2" w14:textId="5A1B3AC4" w:rsidR="00AF04C7" w:rsidRPr="002F0E57" w:rsidRDefault="0020405B" w:rsidP="00E71029">
            <w:pPr>
              <w:spacing w:line="240" w:lineRule="exact"/>
              <w:rPr>
                <w:rFonts w:ascii="PingFang SC Light" w:eastAsia="PingFang SC Light" w:hAnsi="PingFang SC Light"/>
              </w:rPr>
            </w:pPr>
            <w:r>
              <w:rPr>
                <w:rFonts w:ascii="PingFang SC Light" w:eastAsia="PingFang SC Light" w:hAnsi="PingFang SC Light" w:hint="eastAsia"/>
              </w:rPr>
              <w:t>付泽奇</w:t>
            </w:r>
          </w:p>
        </w:tc>
      </w:tr>
    </w:tbl>
    <w:p w14:paraId="605782C3" w14:textId="77777777" w:rsidR="00FB602C" w:rsidRDefault="00FB602C" w:rsidP="00DC77D5">
      <w:pPr>
        <w:spacing w:line="320" w:lineRule="exact"/>
        <w:rPr>
          <w:rFonts w:ascii="PingFang SC Light" w:eastAsia="PingFang SC Light" w:hAnsi="PingFang SC Light"/>
        </w:rPr>
      </w:pPr>
    </w:p>
    <w:p w14:paraId="77D2B8A4" w14:textId="5D48C45D" w:rsidR="00894DD4" w:rsidRPr="00894DD4" w:rsidRDefault="00894DD4" w:rsidP="00894DD4">
      <w:pPr>
        <w:pStyle w:val="Heading1"/>
      </w:pPr>
      <w:bookmarkStart w:id="0" w:name="_Toc492376507"/>
      <w:r>
        <w:rPr>
          <w:rFonts w:hint="eastAsia"/>
        </w:rPr>
        <w:t>一、</w:t>
      </w:r>
      <w:r w:rsidRPr="00894DD4">
        <w:rPr>
          <w:rFonts w:hint="eastAsia"/>
        </w:rPr>
        <w:t>前言</w:t>
      </w:r>
      <w:bookmarkEnd w:id="0"/>
    </w:p>
    <w:p w14:paraId="705DF001" w14:textId="2FD2735C" w:rsidR="009B3376" w:rsidRPr="00FB602C" w:rsidRDefault="00543E2A" w:rsidP="006D76BE">
      <w:pPr>
        <w:spacing w:after="0" w:line="320" w:lineRule="exact"/>
        <w:rPr>
          <w:rFonts w:ascii="PingFang SC Light" w:eastAsia="PingFang SC Light" w:hAnsi="PingFang SC Light"/>
        </w:rPr>
      </w:pPr>
      <w:r w:rsidRPr="006B400C">
        <w:rPr>
          <w:rFonts w:ascii="PingFang SC Light" w:eastAsia="PingFang SC Light" w:hAnsi="PingFang SC Light" w:hint="eastAsia"/>
        </w:rPr>
        <w:t>本次探访</w:t>
      </w:r>
      <w:r w:rsidR="00CF218F" w:rsidRPr="006B400C">
        <w:rPr>
          <w:rFonts w:ascii="PingFang SC Light" w:eastAsia="PingFang SC Light" w:hAnsi="PingFang SC Light"/>
        </w:rPr>
        <w:t>旨在</w:t>
      </w:r>
      <w:r w:rsidR="0020405B">
        <w:rPr>
          <w:rFonts w:ascii="PingFang SC Light" w:eastAsia="PingFang SC Light" w:hAnsi="PingFang SC Light" w:hint="eastAsia"/>
        </w:rPr>
        <w:t>了解学生</w:t>
      </w:r>
      <w:r w:rsidR="002D18E2">
        <w:rPr>
          <w:rFonts w:ascii="PingFang SC Light" w:eastAsia="PingFang SC Light" w:hAnsi="PingFang SC Light" w:hint="eastAsia"/>
        </w:rPr>
        <w:t>从</w:t>
      </w:r>
      <w:r w:rsidR="0020405B">
        <w:rPr>
          <w:rFonts w:ascii="PingFang SC Light" w:eastAsia="PingFang SC Light" w:hAnsi="PingFang SC Light" w:hint="eastAsia"/>
        </w:rPr>
        <w:t>初次到校</w:t>
      </w:r>
      <w:r w:rsidR="002D18E2">
        <w:rPr>
          <w:rFonts w:ascii="PingFang SC Light" w:eastAsia="PingFang SC Light" w:hAnsi="PingFang SC Light" w:hint="eastAsia"/>
        </w:rPr>
        <w:t>和一个月以来，学习上的</w:t>
      </w:r>
      <w:r w:rsidR="0020405B">
        <w:rPr>
          <w:rFonts w:ascii="PingFang SC Light" w:eastAsia="PingFang SC Light" w:hAnsi="PingFang SC Light" w:hint="eastAsia"/>
        </w:rPr>
        <w:t>一些情况。</w:t>
      </w:r>
    </w:p>
    <w:p w14:paraId="622D7529" w14:textId="2309D817" w:rsidR="001E7B7E" w:rsidRPr="00FB602C" w:rsidRDefault="00894DD4" w:rsidP="00FB602C">
      <w:pPr>
        <w:pStyle w:val="Heading1"/>
      </w:pPr>
      <w:bookmarkStart w:id="1" w:name="_Toc492376508"/>
      <w:r>
        <w:rPr>
          <w:rFonts w:hint="eastAsia"/>
        </w:rPr>
        <w:t>二</w:t>
      </w:r>
      <w:r w:rsidR="001E7B7E" w:rsidRPr="00FB602C">
        <w:rPr>
          <w:rFonts w:hint="eastAsia"/>
        </w:rPr>
        <w:t>、现状</w:t>
      </w:r>
      <w:bookmarkEnd w:id="1"/>
    </w:p>
    <w:p w14:paraId="7C457FD6" w14:textId="77777777" w:rsidR="002C37C8" w:rsidRDefault="002C37C8" w:rsidP="00A41E9E">
      <w:pPr>
        <w:spacing w:line="320" w:lineRule="exact"/>
        <w:rPr>
          <w:rFonts w:ascii="PingFang SC Light" w:eastAsia="PingFang SC Light" w:hAnsi="PingFang SC Light"/>
          <w:b/>
        </w:rPr>
      </w:pPr>
      <w:r w:rsidRPr="002C37C8">
        <w:rPr>
          <w:rFonts w:ascii="PingFang SC Light" w:eastAsia="PingFang SC Light" w:hAnsi="PingFang SC Light" w:hint="eastAsia"/>
          <w:b/>
        </w:rPr>
        <w:t>目前就读的课程</w:t>
      </w:r>
    </w:p>
    <w:p w14:paraId="32575BBB" w14:textId="56313C4A" w:rsidR="002D18E2" w:rsidRDefault="002D18E2" w:rsidP="00A41E9E">
      <w:pPr>
        <w:spacing w:line="320" w:lineRule="exact"/>
        <w:rPr>
          <w:rFonts w:ascii="PingFang SC Light" w:eastAsia="PingFang SC Light" w:hAnsi="PingFang SC Light" w:hint="eastAsia"/>
        </w:rPr>
      </w:pPr>
      <w:r w:rsidRPr="002D18E2">
        <w:rPr>
          <w:rFonts w:ascii="PingFang SC Light" w:eastAsia="PingFang SC Light" w:hAnsi="PingFang SC Light" w:hint="eastAsia"/>
        </w:rPr>
        <w:t>目前</w:t>
      </w:r>
      <w:r w:rsidRPr="002D18E2">
        <w:rPr>
          <w:rFonts w:ascii="PingFang SC Light" w:eastAsia="PingFang SC Light" w:hAnsi="PingFang SC Light" w:hint="eastAsia"/>
        </w:rPr>
        <w:t>杨钟琪</w:t>
      </w:r>
      <w:r>
        <w:rPr>
          <w:rFonts w:ascii="PingFang SC Light" w:eastAsia="PingFang SC Light" w:hAnsi="PingFang SC Light" w:hint="eastAsia"/>
        </w:rPr>
        <w:t xml:space="preserve"> 就读于</w:t>
      </w:r>
      <w:r w:rsidRPr="002D18E2">
        <w:rPr>
          <w:rFonts w:ascii="PingFang SC Light" w:eastAsia="PingFang SC Light" w:hAnsi="PingFang SC Light" w:hint="eastAsia"/>
        </w:rPr>
        <w:t>安斯伯利学院</w:t>
      </w:r>
      <w:r>
        <w:rPr>
          <w:rFonts w:ascii="PingFang SC Light" w:eastAsia="PingFang SC Light" w:hAnsi="PingFang SC Light" w:hint="eastAsia"/>
        </w:rPr>
        <w:t>英语语言预科。英语课程包过了听、说、读、写四个部分，听：主要培养学生对生活中和学习中的遇见的英语语料有基本的理解。说：主要培养学生与同学，老师沟通的基本能力，尤其对于英语基础薄弱的学生十分重要。读：阅读，学生在一定的词汇量下理解一些短文和文章，独立完成阅读任务。写：培养学生的写作能力</w:t>
      </w:r>
      <w:r w:rsidR="00693A6D">
        <w:rPr>
          <w:rFonts w:ascii="PingFang SC Light" w:eastAsia="PingFang SC Light" w:hAnsi="PingFang SC Light" w:hint="eastAsia"/>
        </w:rPr>
        <w:t>，对学生以后完成论文，作业等打下坚实的基础。</w:t>
      </w:r>
    </w:p>
    <w:p w14:paraId="71ABE3A5" w14:textId="5C66D8F8" w:rsidR="002C37C8" w:rsidRDefault="002C37C8" w:rsidP="00A41E9E">
      <w:pPr>
        <w:spacing w:line="320" w:lineRule="exact"/>
        <w:rPr>
          <w:rFonts w:ascii="PingFang SC Light" w:eastAsia="PingFang SC Light" w:hAnsi="PingFang SC Light"/>
          <w:b/>
        </w:rPr>
      </w:pPr>
      <w:r w:rsidRPr="002C37C8">
        <w:rPr>
          <w:rFonts w:ascii="PingFang SC Light" w:eastAsia="PingFang SC Light" w:hAnsi="PingFang SC Light" w:hint="eastAsia"/>
          <w:b/>
        </w:rPr>
        <w:t>目前就读的科目</w:t>
      </w:r>
    </w:p>
    <w:p w14:paraId="1AD4B461" w14:textId="2786BF24" w:rsidR="001A173F" w:rsidRPr="002D18E2" w:rsidRDefault="002D18E2" w:rsidP="00A41E9E">
      <w:pPr>
        <w:spacing w:line="320" w:lineRule="exact"/>
        <w:rPr>
          <w:rFonts w:ascii="PingFang SC Light" w:eastAsia="PingFang SC Light" w:hAnsi="PingFang SC Light" w:hint="eastAsia"/>
        </w:rPr>
      </w:pPr>
      <w:r w:rsidRPr="002D18E2">
        <w:rPr>
          <w:rFonts w:ascii="PingFang SC Light" w:eastAsia="PingFang SC Light" w:hAnsi="PingFang SC Light" w:hint="eastAsia"/>
        </w:rPr>
        <w:t>英语语言</w:t>
      </w:r>
      <w:r>
        <w:rPr>
          <w:rFonts w:ascii="PingFang SC Light" w:eastAsia="PingFang SC Light" w:hAnsi="PingFang SC Light" w:hint="eastAsia"/>
        </w:rPr>
        <w:t>预科/ 听说读写。</w:t>
      </w:r>
    </w:p>
    <w:p w14:paraId="5DEFBC91" w14:textId="77777777" w:rsidR="002C37C8" w:rsidRDefault="0077290A" w:rsidP="00A41E9E">
      <w:pPr>
        <w:spacing w:line="320" w:lineRule="exact"/>
        <w:rPr>
          <w:rFonts w:ascii="PingFang SC Light" w:eastAsia="PingFang SC Light" w:hAnsi="PingFang SC Light"/>
          <w:b/>
        </w:rPr>
      </w:pPr>
      <w:r w:rsidRPr="002C37C8">
        <w:rPr>
          <w:rFonts w:ascii="PingFang SC Light" w:eastAsia="PingFang SC Light" w:hAnsi="PingFang SC Light" w:hint="eastAsia"/>
          <w:b/>
        </w:rPr>
        <w:t>授课形式</w:t>
      </w:r>
    </w:p>
    <w:p w14:paraId="32DB1C2D" w14:textId="70FCAA60" w:rsidR="001A173F" w:rsidRPr="00693A6D" w:rsidRDefault="00693A6D" w:rsidP="00A41E9E">
      <w:pPr>
        <w:spacing w:line="320" w:lineRule="exact"/>
        <w:rPr>
          <w:rFonts w:ascii="PingFang SC Light" w:eastAsia="PingFang SC Light" w:hAnsi="PingFang SC Light" w:hint="eastAsia"/>
        </w:rPr>
      </w:pPr>
      <w:r w:rsidRPr="00693A6D">
        <w:rPr>
          <w:rFonts w:ascii="PingFang SC Light" w:eastAsia="PingFang SC Light" w:hAnsi="PingFang SC Light" w:hint="eastAsia"/>
        </w:rPr>
        <w:t>小课堂授课</w:t>
      </w:r>
      <w:r>
        <w:rPr>
          <w:rFonts w:ascii="PingFang SC Light" w:eastAsia="PingFang SC Light" w:hAnsi="PingFang SC Light" w:hint="eastAsia"/>
        </w:rPr>
        <w:t>，周一至周五（周末，公休假休息）</w:t>
      </w:r>
    </w:p>
    <w:p w14:paraId="6D14E608" w14:textId="046F0749" w:rsidR="00D12367" w:rsidRDefault="00D12367" w:rsidP="00A41E9E">
      <w:pPr>
        <w:spacing w:line="320" w:lineRule="exact"/>
        <w:rPr>
          <w:rFonts w:ascii="PingFang SC Light" w:eastAsia="PingFang SC Light" w:hAnsi="PingFang SC Light"/>
          <w:b/>
        </w:rPr>
      </w:pPr>
      <w:r>
        <w:rPr>
          <w:rFonts w:ascii="PingFang SC Light" w:eastAsia="PingFang SC Light" w:hAnsi="PingFang SC Light" w:hint="eastAsia"/>
          <w:b/>
        </w:rPr>
        <w:t>考试时间</w:t>
      </w:r>
    </w:p>
    <w:p w14:paraId="0489BB17" w14:textId="082DD17B" w:rsidR="001A173F" w:rsidRPr="00693A6D" w:rsidRDefault="00693A6D" w:rsidP="00A41E9E">
      <w:pPr>
        <w:spacing w:line="320" w:lineRule="exact"/>
        <w:rPr>
          <w:rFonts w:ascii="PingFang SC Light" w:eastAsia="PingFang SC Light" w:hAnsi="PingFang SC Light" w:hint="eastAsia"/>
        </w:rPr>
      </w:pPr>
      <w:r w:rsidRPr="00693A6D">
        <w:rPr>
          <w:rFonts w:ascii="PingFang SC Light" w:eastAsia="PingFang SC Light" w:hAnsi="PingFang SC Light" w:hint="eastAsia"/>
        </w:rPr>
        <w:t>英语课程结束后</w:t>
      </w:r>
    </w:p>
    <w:p w14:paraId="30C53605" w14:textId="77777777" w:rsidR="002C37C8" w:rsidRDefault="002C37C8" w:rsidP="00A41E9E">
      <w:pPr>
        <w:spacing w:line="320" w:lineRule="exact"/>
        <w:rPr>
          <w:rFonts w:ascii="PingFang SC Light" w:eastAsia="PingFang SC Light" w:hAnsi="PingFang SC Light" w:hint="eastAsia"/>
          <w:b/>
        </w:rPr>
      </w:pPr>
      <w:r w:rsidRPr="00A41E9E">
        <w:rPr>
          <w:rFonts w:ascii="PingFang SC Light" w:eastAsia="PingFang SC Light" w:hAnsi="PingFang SC Light" w:hint="eastAsia"/>
          <w:b/>
        </w:rPr>
        <w:t>学习情况</w:t>
      </w:r>
    </w:p>
    <w:p w14:paraId="60CA1201" w14:textId="280877A5" w:rsidR="00693A6D" w:rsidRPr="00693A6D" w:rsidRDefault="00693A6D" w:rsidP="00A41E9E">
      <w:pPr>
        <w:spacing w:line="320" w:lineRule="exact"/>
        <w:rPr>
          <w:rFonts w:ascii="PingFang SC Light" w:eastAsia="PingFang SC Light" w:hAnsi="PingFang SC Light" w:hint="eastAsia"/>
        </w:rPr>
      </w:pPr>
      <w:r w:rsidRPr="00693A6D">
        <w:rPr>
          <w:rFonts w:ascii="PingFang SC Light" w:eastAsia="PingFang SC Light" w:hAnsi="PingFang SC Light" w:hint="eastAsia"/>
        </w:rPr>
        <w:t>目前来说</w:t>
      </w:r>
      <w:r>
        <w:rPr>
          <w:rFonts w:ascii="PingFang SC Light" w:eastAsia="PingFang SC Light" w:hAnsi="PingFang SC Light" w:hint="eastAsia"/>
        </w:rPr>
        <w:t>，钟琪的英语语言能力还是比较欠缺，由于其性格比较内向，所以和同学老师沟通的比较少，沟通方面仍然是一个比较突出的问题；由于国内的英语环境不是很好，所以，钟琪的语法和听力也表表现出一定的吃力。第一次，一个人出境，环境的不适应也让他感觉到不是能融入到新的环境中来。写作上，由于词汇量不是很大，以及拼写错误，</w:t>
      </w:r>
      <w:r w:rsidR="007A4D90">
        <w:rPr>
          <w:rFonts w:ascii="PingFang SC Light" w:eastAsia="PingFang SC Light" w:hAnsi="PingFang SC Light" w:hint="eastAsia"/>
        </w:rPr>
        <w:t>致使写作不是特别理想。</w:t>
      </w:r>
    </w:p>
    <w:p w14:paraId="6BE2EBA8" w14:textId="33542DAC" w:rsidR="00DC77D5" w:rsidRPr="006C753E" w:rsidRDefault="001679C4" w:rsidP="006C753E">
      <w:pPr>
        <w:pStyle w:val="Heading1"/>
        <w:rPr>
          <w:b w:val="0"/>
        </w:rPr>
      </w:pPr>
      <w:bookmarkStart w:id="2" w:name="_Toc492376509"/>
      <w:r>
        <w:rPr>
          <w:rFonts w:hint="eastAsia"/>
        </w:rPr>
        <w:t>三</w:t>
      </w:r>
      <w:r w:rsidR="00606386" w:rsidRPr="006C753E">
        <w:rPr>
          <w:rFonts w:hint="eastAsia"/>
        </w:rPr>
        <w:t>、</w:t>
      </w:r>
      <w:r w:rsidR="00DC77D5" w:rsidRPr="006C753E">
        <w:rPr>
          <w:rFonts w:hint="eastAsia"/>
        </w:rPr>
        <w:t>科目分析</w:t>
      </w:r>
      <w:bookmarkEnd w:id="2"/>
    </w:p>
    <w:p w14:paraId="43B6533E" w14:textId="071AFA5E" w:rsidR="0038190E" w:rsidRDefault="00E92A4F" w:rsidP="0038190E">
      <w:pPr>
        <w:spacing w:line="320" w:lineRule="exact"/>
        <w:rPr>
          <w:rFonts w:ascii="PingFang SC Light" w:eastAsia="PingFang SC Light" w:hAnsi="PingFang SC Light"/>
          <w:b/>
        </w:rPr>
      </w:pPr>
      <w:r>
        <w:rPr>
          <w:rFonts w:ascii="PingFang SC Light" w:eastAsia="PingFang SC Light" w:hAnsi="PingFang SC Light" w:hint="eastAsia"/>
          <w:b/>
        </w:rPr>
        <w:t>语言课</w:t>
      </w:r>
    </w:p>
    <w:p w14:paraId="26C7063C" w14:textId="35991447" w:rsidR="006D76BE" w:rsidRDefault="00E92A4F" w:rsidP="0038190E">
      <w:pPr>
        <w:spacing w:line="320" w:lineRule="exact"/>
        <w:rPr>
          <w:rFonts w:ascii="PingFang SC Light" w:eastAsia="PingFang SC Light" w:hAnsi="PingFang SC Light"/>
        </w:rPr>
      </w:pPr>
      <w:r>
        <w:rPr>
          <w:rFonts w:ascii="PingFang SC Light" w:eastAsia="PingFang SC Light" w:hAnsi="PingFang SC Light" w:hint="eastAsia"/>
        </w:rPr>
        <w:t>学生在上正式课程之前有20周的语言课。</w:t>
      </w:r>
    </w:p>
    <w:p w14:paraId="4C2F9C6F" w14:textId="3620FA22" w:rsidR="00606386" w:rsidRDefault="001679C4" w:rsidP="006C753E">
      <w:pPr>
        <w:pStyle w:val="Heading1"/>
        <w:rPr>
          <w:rFonts w:hint="eastAsia"/>
        </w:rPr>
      </w:pPr>
      <w:bookmarkStart w:id="3" w:name="_Toc492376510"/>
      <w:r>
        <w:rPr>
          <w:rFonts w:hint="eastAsia"/>
        </w:rPr>
        <w:lastRenderedPageBreak/>
        <w:t>四</w:t>
      </w:r>
      <w:r w:rsidR="00DC77D5" w:rsidRPr="006C753E">
        <w:rPr>
          <w:rFonts w:hint="eastAsia"/>
        </w:rPr>
        <w:t>、</w:t>
      </w:r>
      <w:r w:rsidR="007D40D2" w:rsidRPr="006C753E">
        <w:rPr>
          <w:rFonts w:hint="eastAsia"/>
        </w:rPr>
        <w:t>主要问题</w:t>
      </w:r>
      <w:bookmarkEnd w:id="3"/>
    </w:p>
    <w:p w14:paraId="0E096554" w14:textId="77777777" w:rsidR="00150D28" w:rsidRPr="00150D28" w:rsidRDefault="00150D28" w:rsidP="00150D28">
      <w:pPr>
        <w:rPr>
          <w:rFonts w:hint="eastAsia"/>
        </w:rPr>
      </w:pPr>
    </w:p>
    <w:p w14:paraId="62F1DFEB" w14:textId="09E9AFEF" w:rsidR="00150D28" w:rsidRDefault="00150D28" w:rsidP="00E92A4F">
      <w:pPr>
        <w:rPr>
          <w:rFonts w:hint="eastAsia"/>
        </w:rPr>
      </w:pPr>
      <w:r>
        <w:rPr>
          <w:rFonts w:hint="eastAsia"/>
        </w:rPr>
        <w:t>通过和钟琪的沟通，发现以下几点问题，并在下个章节提出了解决方案和指导意见。</w:t>
      </w:r>
    </w:p>
    <w:p w14:paraId="049CAEC7" w14:textId="7B9BDF8C" w:rsidR="00150D28" w:rsidRDefault="00150D28" w:rsidP="00150D28">
      <w:pPr>
        <w:pStyle w:val="ListParagraph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作业没有及时完成，遗留很多随堂作业没有完成。</w:t>
      </w:r>
    </w:p>
    <w:p w14:paraId="6D4AC8C0" w14:textId="4A763891" w:rsidR="00150D28" w:rsidRDefault="00150D28" w:rsidP="00150D28">
      <w:pPr>
        <w:pStyle w:val="ListParagraph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听力和口语相比刚来的时候进步不少，敢于和别人交流，希望再接再厉。</w:t>
      </w:r>
    </w:p>
    <w:p w14:paraId="1CB0ECB9" w14:textId="0EF4EB62" w:rsidR="00150D28" w:rsidRDefault="00150D28" w:rsidP="00150D28">
      <w:pPr>
        <w:pStyle w:val="ListParagraph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课堂前半部分能听懂，后半部分因为注意力不集中，所以容易走神，以及难度提高，听不太懂</w:t>
      </w:r>
    </w:p>
    <w:p w14:paraId="64F6C659" w14:textId="0FFEF3D1" w:rsidR="00150D28" w:rsidRPr="00150D28" w:rsidRDefault="00150D28" w:rsidP="00150D28">
      <w:pPr>
        <w:pStyle w:val="ListParagraph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月底的随机测验，自己反映考的不理想。</w:t>
      </w:r>
      <w:bookmarkStart w:id="4" w:name="_GoBack"/>
      <w:bookmarkEnd w:id="4"/>
    </w:p>
    <w:p w14:paraId="06E85463" w14:textId="750A6ADD" w:rsidR="00606386" w:rsidRDefault="001679C4" w:rsidP="006C753E">
      <w:pPr>
        <w:pStyle w:val="Heading1"/>
        <w:rPr>
          <w:rFonts w:hint="eastAsia"/>
        </w:rPr>
      </w:pPr>
      <w:bookmarkStart w:id="5" w:name="_Toc492376511"/>
      <w:r>
        <w:rPr>
          <w:rFonts w:hint="eastAsia"/>
        </w:rPr>
        <w:t>五</w:t>
      </w:r>
      <w:r w:rsidR="00606386" w:rsidRPr="006C753E">
        <w:rPr>
          <w:rFonts w:hint="eastAsia"/>
        </w:rPr>
        <w:t>、解决方案</w:t>
      </w:r>
      <w:bookmarkEnd w:id="5"/>
    </w:p>
    <w:p w14:paraId="7E16771A" w14:textId="77777777" w:rsidR="00693A6D" w:rsidRDefault="00693A6D" w:rsidP="00693A6D">
      <w:pPr>
        <w:rPr>
          <w:rFonts w:hint="eastAsia"/>
        </w:rPr>
      </w:pPr>
    </w:p>
    <w:p w14:paraId="4081F275" w14:textId="604C82C0" w:rsidR="00693A6D" w:rsidRDefault="00693A6D" w:rsidP="00693A6D">
      <w:pPr>
        <w:pStyle w:val="ListParagraph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针对作业情况，督促钟琪在一个月后，自觉完成</w:t>
      </w:r>
      <w:r>
        <w:rPr>
          <w:rFonts w:hint="eastAsia"/>
        </w:rPr>
        <w:t xml:space="preserve">Unit 1- Unit5 </w:t>
      </w:r>
      <w:r>
        <w:rPr>
          <w:rFonts w:hint="eastAsia"/>
        </w:rPr>
        <w:t>的所有课后习题，包过听力练习。</w:t>
      </w:r>
    </w:p>
    <w:p w14:paraId="361D12A3" w14:textId="7791F4F4" w:rsidR="00693A6D" w:rsidRDefault="00693A6D" w:rsidP="00693A6D">
      <w:pPr>
        <w:pStyle w:val="ListParagraph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针对钟琪的听力和口语情况，督促钟琪多和</w:t>
      </w:r>
      <w:r>
        <w:rPr>
          <w:rFonts w:hint="eastAsia"/>
        </w:rPr>
        <w:t xml:space="preserve">Home Stay </w:t>
      </w:r>
      <w:r>
        <w:rPr>
          <w:rFonts w:hint="eastAsia"/>
        </w:rPr>
        <w:t>沟通，聊天。</w:t>
      </w:r>
    </w:p>
    <w:p w14:paraId="356F29AE" w14:textId="4CD8C18A" w:rsidR="00693A6D" w:rsidRDefault="00693A6D" w:rsidP="00693A6D">
      <w:pPr>
        <w:pStyle w:val="ListParagraph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针对钟琪课堂没听懂的问题，建议钟琪用笔记本记录好，不懂的可以课后问老师，或者学习导师。</w:t>
      </w:r>
    </w:p>
    <w:p w14:paraId="42DC4DD3" w14:textId="03DBEDBF" w:rsidR="00150D28" w:rsidRPr="00693A6D" w:rsidRDefault="00150D28" w:rsidP="00693A6D">
      <w:pPr>
        <w:pStyle w:val="ListParagraph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针对考试自我感觉不理想，督促钟琪在拿回老师的反馈后，自我反思，和错误纠正。不懂的问题及时和老师沟通。</w:t>
      </w:r>
    </w:p>
    <w:p w14:paraId="3EE42658" w14:textId="77777777" w:rsidR="00693A6D" w:rsidRPr="00693A6D" w:rsidRDefault="00693A6D" w:rsidP="00693A6D">
      <w:pPr>
        <w:rPr>
          <w:rFonts w:hint="eastAsia"/>
        </w:rPr>
      </w:pPr>
    </w:p>
    <w:p w14:paraId="7805032D" w14:textId="7D006188" w:rsidR="00304BA1" w:rsidRPr="00FB602C" w:rsidRDefault="001679C4" w:rsidP="006C753E">
      <w:pPr>
        <w:pStyle w:val="Heading1"/>
      </w:pPr>
      <w:bookmarkStart w:id="6" w:name="_Toc492376512"/>
      <w:r>
        <w:rPr>
          <w:rFonts w:hint="eastAsia"/>
        </w:rPr>
        <w:t>六</w:t>
      </w:r>
      <w:r w:rsidR="00AF04C7" w:rsidRPr="00FB602C">
        <w:rPr>
          <w:rFonts w:hint="eastAsia"/>
        </w:rPr>
        <w:t>、其他</w:t>
      </w:r>
      <w:bookmarkEnd w:id="6"/>
    </w:p>
    <w:p w14:paraId="0428466F" w14:textId="1BDE6B8A" w:rsidR="0018128C" w:rsidRDefault="00E011D0" w:rsidP="00F31DFD">
      <w:pPr>
        <w:spacing w:after="0" w:line="320" w:lineRule="exact"/>
        <w:rPr>
          <w:rFonts w:ascii="PingFang SC Light" w:eastAsia="PingFang SC Light" w:hAnsi="PingFang SC Light"/>
        </w:rPr>
      </w:pPr>
      <w:r>
        <w:rPr>
          <w:rFonts w:ascii="PingFang SC Light" w:eastAsia="PingFang SC Light" w:hAnsi="PingFang SC Light" w:hint="eastAsia"/>
        </w:rPr>
        <w:t>综述</w:t>
      </w:r>
    </w:p>
    <w:p w14:paraId="6A640575" w14:textId="77777777" w:rsidR="00FB602C" w:rsidRDefault="00FB602C" w:rsidP="00F31DFD">
      <w:pPr>
        <w:spacing w:after="0" w:line="320" w:lineRule="exact"/>
        <w:rPr>
          <w:rFonts w:ascii="PingFang SC Light" w:eastAsia="PingFang SC Light" w:hAnsi="PingFang SC Light" w:hint="eastAsia"/>
        </w:rPr>
      </w:pPr>
    </w:p>
    <w:p w14:paraId="4321A4A7" w14:textId="70E82DC6" w:rsidR="00693A6D" w:rsidRDefault="00150D28" w:rsidP="00F31DFD">
      <w:pPr>
        <w:spacing w:after="0" w:line="320" w:lineRule="exact"/>
        <w:rPr>
          <w:rFonts w:ascii="PingFang SC Light" w:eastAsia="PingFang SC Light" w:hAnsi="PingFang SC Light" w:hint="eastAsia"/>
        </w:rPr>
      </w:pPr>
      <w:r>
        <w:rPr>
          <w:rFonts w:ascii="PingFang SC Light" w:eastAsia="PingFang SC Light" w:hAnsi="PingFang SC Light" w:hint="eastAsia"/>
        </w:rPr>
        <w:t>总的来说，钟琪一个月后</w:t>
      </w:r>
      <w:r w:rsidR="00946BF5">
        <w:rPr>
          <w:rFonts w:ascii="PingFang SC Light" w:eastAsia="PingFang SC Light" w:hAnsi="PingFang SC Light" w:hint="eastAsia"/>
        </w:rPr>
        <w:t>的整体表现比刚来的时候表现的要好，无论是生活上，还是学习上，都有喜人的进步，表现在愿意与陌生人的沟通，愿意积极需求帮助上。</w:t>
      </w:r>
      <w:r w:rsidR="00625615">
        <w:rPr>
          <w:rFonts w:ascii="PingFang SC Light" w:eastAsia="PingFang SC Light" w:hAnsi="PingFang SC Light" w:hint="eastAsia"/>
        </w:rPr>
        <w:t>在学习上，能自觉完成作业，阅读方面也有一定的进步</w:t>
      </w:r>
      <w:r w:rsidR="007A4D90">
        <w:rPr>
          <w:rFonts w:ascii="PingFang SC Light" w:eastAsia="PingFang SC Light" w:hAnsi="PingFang SC Light" w:hint="eastAsia"/>
        </w:rPr>
        <w:t>。但是，还有很多方面需要提高，比如，听课的效率，随堂作业的完成量，课余学习的安排。</w:t>
      </w:r>
    </w:p>
    <w:p w14:paraId="7CB670E8" w14:textId="77777777" w:rsidR="00693A6D" w:rsidRDefault="00693A6D" w:rsidP="00F31DFD">
      <w:pPr>
        <w:spacing w:after="0" w:line="320" w:lineRule="exact"/>
        <w:rPr>
          <w:rFonts w:ascii="PingFang SC Light" w:eastAsia="PingFang SC Light" w:hAnsi="PingFang SC Light" w:hint="eastAsia"/>
        </w:rPr>
      </w:pPr>
    </w:p>
    <w:p w14:paraId="524CE451" w14:textId="54250EB2" w:rsidR="00AF1D0E" w:rsidRPr="00E92A4F" w:rsidRDefault="000F6269" w:rsidP="007D40D2">
      <w:pPr>
        <w:spacing w:line="320" w:lineRule="exact"/>
        <w:rPr>
          <w:rFonts w:ascii="PingFang SC Light" w:eastAsia="PingFang SC Light" w:hAnsi="PingFang SC Light"/>
        </w:rPr>
      </w:pPr>
      <w:r w:rsidRPr="000F6269">
        <w:rPr>
          <w:rFonts w:ascii="PingFang SC Light" w:eastAsia="PingFang SC Light" w:hAnsi="PingFang SC Light"/>
        </w:rPr>
        <w:t>我将于</w:t>
      </w:r>
      <w:r w:rsidR="00E92A4F">
        <w:rPr>
          <w:rFonts w:ascii="PingFang SC Light" w:eastAsia="PingFang SC Light" w:hAnsi="PingFang SC Light" w:hint="eastAsia"/>
        </w:rPr>
        <w:t>2017年11 月 30号</w:t>
      </w:r>
      <w:r w:rsidRPr="000F6269">
        <w:rPr>
          <w:rFonts w:ascii="PingFang SC Light" w:eastAsia="PingFang SC Light" w:hAnsi="PingFang SC Light"/>
        </w:rPr>
        <w:t>再次对</w:t>
      </w:r>
      <w:r w:rsidR="00E92A4F">
        <w:rPr>
          <w:rFonts w:ascii="PingFang SC Light" w:eastAsia="PingFang SC Light" w:hAnsi="PingFang SC Light" w:hint="eastAsia"/>
        </w:rPr>
        <w:t>杨钟琪</w:t>
      </w:r>
      <w:r>
        <w:rPr>
          <w:rFonts w:ascii="PingFang SC Light" w:eastAsia="PingFang SC Light" w:hAnsi="PingFang SC Light"/>
        </w:rPr>
        <w:t>同学进行深度探访，</w:t>
      </w:r>
      <w:r w:rsidR="00E011D0">
        <w:rPr>
          <w:rFonts w:ascii="PingFang SC Light" w:eastAsia="PingFang SC Light" w:hAnsi="PingFang SC Light" w:hint="eastAsia"/>
        </w:rPr>
        <w:t>届时，希望</w:t>
      </w:r>
      <w:r w:rsidR="00E92A4F">
        <w:rPr>
          <w:rFonts w:ascii="PingFang SC Light" w:eastAsia="PingFang SC Light" w:hAnsi="PingFang SC Light" w:hint="eastAsia"/>
        </w:rPr>
        <w:t>他</w:t>
      </w:r>
      <w:r w:rsidR="0018128C">
        <w:rPr>
          <w:rFonts w:ascii="PingFang SC Light" w:eastAsia="PingFang SC Light" w:hAnsi="PingFang SC Light" w:hint="eastAsia"/>
        </w:rPr>
        <w:t>的学习可以有更大的进步。</w:t>
      </w:r>
      <w:r>
        <w:rPr>
          <w:rFonts w:ascii="PingFang SC Light" w:eastAsia="PingFang SC Light" w:hAnsi="PingFang SC Light"/>
        </w:rPr>
        <w:t>在此期间，我会继续与澳洲分公司全体老师们、</w:t>
      </w:r>
      <w:r w:rsidR="00E92A4F">
        <w:rPr>
          <w:rFonts w:ascii="PingFang SC Light" w:eastAsia="PingFang SC Light" w:hAnsi="PingFang SC Light" w:hint="eastAsia"/>
        </w:rPr>
        <w:t>杨钟琪</w:t>
      </w:r>
      <w:r w:rsidRPr="000F6269">
        <w:rPr>
          <w:rFonts w:ascii="PingFang SC Light" w:eastAsia="PingFang SC Light" w:hAnsi="PingFang SC Light"/>
        </w:rPr>
        <w:t>同学的国内顾问老师共</w:t>
      </w:r>
      <w:r>
        <w:rPr>
          <w:rFonts w:ascii="PingFang SC Light" w:eastAsia="PingFang SC Light" w:hAnsi="PingFang SC Light"/>
        </w:rPr>
        <w:t>同努力，在</w:t>
      </w:r>
      <w:r w:rsidR="00E92A4F">
        <w:rPr>
          <w:rFonts w:ascii="PingFang SC Light" w:eastAsia="PingFang SC Light" w:hAnsi="PingFang SC Light" w:hint="eastAsia"/>
        </w:rPr>
        <w:t>杨钟琪</w:t>
      </w:r>
      <w:r>
        <w:rPr>
          <w:rFonts w:ascii="PingFang SC Light" w:eastAsia="PingFang SC Light" w:hAnsi="PingFang SC Light"/>
        </w:rPr>
        <w:t>同学专属关爱微信群里时时关注</w:t>
      </w:r>
      <w:r w:rsidR="00E92A4F">
        <w:rPr>
          <w:rFonts w:ascii="PingFang SC Light" w:eastAsia="PingFang SC Light" w:hAnsi="PingFang SC Light" w:hint="eastAsia"/>
        </w:rPr>
        <w:t>他</w:t>
      </w:r>
      <w:r>
        <w:rPr>
          <w:rFonts w:ascii="PingFang SC Light" w:eastAsia="PingFang SC Light" w:hAnsi="PingFang SC Light"/>
        </w:rPr>
        <w:t>，第一时间为</w:t>
      </w:r>
      <w:r w:rsidR="00E92A4F">
        <w:rPr>
          <w:rFonts w:ascii="PingFang SC Light" w:eastAsia="PingFang SC Light" w:hAnsi="PingFang SC Light" w:hint="eastAsia"/>
        </w:rPr>
        <w:t>他</w:t>
      </w:r>
      <w:r w:rsidRPr="000F6269">
        <w:rPr>
          <w:rFonts w:ascii="PingFang SC Light" w:eastAsia="PingFang SC Light" w:hAnsi="PingFang SC Light"/>
        </w:rPr>
        <w:t>提出的问题予以帮助</w:t>
      </w:r>
      <w:r>
        <w:rPr>
          <w:rFonts w:ascii="PingFang SC Light" w:eastAsia="PingFang SC Light" w:hAnsi="PingFang SC Light"/>
        </w:rPr>
        <w:t>，</w:t>
      </w:r>
      <w:r w:rsidR="00E011D0">
        <w:rPr>
          <w:rFonts w:ascii="PingFang SC Light" w:eastAsia="PingFang SC Light" w:hAnsi="PingFang SC Light" w:hint="eastAsia"/>
        </w:rPr>
        <w:t>也希望</w:t>
      </w:r>
      <w:r w:rsidR="00E92A4F">
        <w:rPr>
          <w:rFonts w:ascii="PingFang SC Light" w:eastAsia="PingFang SC Light" w:hAnsi="PingFang SC Light" w:hint="eastAsia"/>
        </w:rPr>
        <w:t>杨钟琪</w:t>
      </w:r>
      <w:r>
        <w:rPr>
          <w:rFonts w:ascii="PingFang SC Light" w:eastAsia="PingFang SC Light" w:hAnsi="PingFang SC Light" w:hint="eastAsia"/>
        </w:rPr>
        <w:t>同学给予最大的配合，</w:t>
      </w:r>
      <w:r w:rsidR="0018128C">
        <w:rPr>
          <w:rFonts w:ascii="PingFang SC Light" w:eastAsia="PingFang SC Light" w:hAnsi="PingFang SC Light" w:hint="eastAsia"/>
        </w:rPr>
        <w:t>有问题及时在群里提出，</w:t>
      </w:r>
      <w:r>
        <w:rPr>
          <w:rFonts w:ascii="PingFang SC Light" w:eastAsia="PingFang SC Light" w:hAnsi="PingFang SC Light" w:hint="eastAsia"/>
        </w:rPr>
        <w:t>几方共同努力，使其取得更大的进步。</w:t>
      </w:r>
    </w:p>
    <w:sectPr w:rsidR="00AF1D0E" w:rsidRPr="00E92A4F" w:rsidSect="00DC77D5">
      <w:headerReference w:type="default" r:id="rId13"/>
      <w:footerReference w:type="even" r:id="rId14"/>
      <w:footerReference w:type="default" r:id="rId15"/>
      <w:pgSz w:w="11907" w:h="16839" w:code="1"/>
      <w:pgMar w:top="1440" w:right="1247" w:bottom="1440" w:left="1247" w:header="851" w:footer="709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48FADD" w14:textId="77777777" w:rsidR="00BD102D" w:rsidRDefault="00BD102D">
      <w:pPr>
        <w:spacing w:after="0" w:line="240" w:lineRule="auto"/>
      </w:pPr>
      <w:r>
        <w:separator/>
      </w:r>
    </w:p>
  </w:endnote>
  <w:endnote w:type="continuationSeparator" w:id="0">
    <w:p w14:paraId="759FF83D" w14:textId="77777777" w:rsidR="00BD102D" w:rsidRDefault="00BD1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003" w:usb1="00000000" w:usb2="00000000" w:usb3="00000000" w:csb0="0000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PingFang SC Light">
    <w:panose1 w:val="020B0300000000000000"/>
    <w:charset w:val="86"/>
    <w:family w:val="swiss"/>
    <w:pitch w:val="variable"/>
    <w:sig w:usb0="A00002FF" w:usb1="7ACFFDFB" w:usb2="00000016" w:usb3="00000000" w:csb0="00140001" w:csb1="00000000"/>
  </w:font>
  <w:font w:name="幼圆">
    <w:altName w:val="Angsana New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A7B9FB" w14:textId="77777777" w:rsidR="00AF1D0E" w:rsidRDefault="007B4153">
    <w:pPr>
      <w:pStyle w:val="Footer"/>
    </w:pPr>
    <w:r>
      <w:rPr>
        <w:noProof/>
        <w:lang w:val="en-GB"/>
      </w:rPr>
      <mc:AlternateContent>
        <mc:Choice Requires="wps">
          <w:drawing>
            <wp:anchor distT="0" distB="0" distL="114300" distR="114300" simplePos="0" relativeHeight="251673600" behindDoc="0" locked="0" layoutInCell="0" allowOverlap="1" wp14:anchorId="26873F2E" wp14:editId="2D8F9EC7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863965"/>
              <wp:effectExtent l="2540" t="0" r="0" b="3810"/>
              <wp:wrapNone/>
              <wp:docPr id="7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863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F06B0E" w14:textId="3E755827" w:rsidR="00AF1D0E" w:rsidRDefault="00D05F3C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标题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7B4153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关爱计划之学习指导报告（一）</w:t>
                              </w:r>
                            </w:sdtContent>
                          </w:sdt>
                          <w:r w:rsidR="00647D57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  <w:lang w:val="zh-CN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日期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9-09T00:00:00Z">
                                <w:dateFormat w:val="yyyy/M/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20405B">
                                <w:rPr>
                                  <w:rFonts w:asciiTheme="majorHAnsi" w:eastAsia="宋体" w:hAnsiTheme="majorHAnsi" w:cstheme="majorBidi" w:hint="eastAsia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2017/9/9</w:t>
                              </w:r>
                            </w:sdtContent>
                          </w:sdt>
                          <w:r w:rsidR="00647D57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  <w:lang w:val="zh-C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26873F2E" id="Rectangle 23" o:spid="_x0000_s1030" style="position:absolute;margin-left:0;margin-top:0;width:41.85pt;height:697.95pt;z-index:251673600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" o:allowincell="f" filled="f" stroked="f">
              <v:textbox style="layout-flow:vertical;mso-layout-flow-alt:bottom-to-top" inset=",,8.64pt,10.8pt">
                <w:txbxContent>
                  <w:p w14:paraId="1BF06B0E" w14:textId="3E755827" w:rsidR="00AF1D0E" w:rsidRDefault="001A173F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标题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7B4153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</w:rPr>
                          <w:t>关爱计划之学习指导报告（一）</w:t>
                        </w:r>
                      </w:sdtContent>
                    </w:sdt>
                    <w:r w:rsidR="00647D57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zh-CN"/>
                      </w:rPr>
                      <w:t xml:space="preserve"> |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日期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09-09T00:00:00Z">
                          <w:dateFormat w:val="yyyy/M/d"/>
                          <w:lid w:val="zh-CN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20405B">
                          <w:rPr>
                            <w:rFonts w:asciiTheme="majorHAnsi" w:eastAsia="宋体" w:hAnsiTheme="majorHAnsi" w:cstheme="majorBidi" w:hint="eastAsia"/>
                            <w:color w:val="7F7F7F" w:themeColor="text1" w:themeTint="80"/>
                            <w:sz w:val="20"/>
                            <w:szCs w:val="20"/>
                          </w:rPr>
                          <w:t>2017/9/9</w:t>
                        </w:r>
                      </w:sdtContent>
                    </w:sdt>
                    <w:r w:rsidR="00647D57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zh-CN"/>
                      </w:rPr>
                      <w:t xml:space="preserve">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en-GB"/>
      </w:rPr>
      <mc:AlternateContent>
        <mc:Choice Requires="wps">
          <w:drawing>
            <wp:anchor distT="0" distB="0" distL="114300" distR="114300" simplePos="0" relativeHeight="251674624" behindDoc="0" locked="0" layoutInCell="0" allowOverlap="1" wp14:anchorId="79CB14AD" wp14:editId="7EE52F9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31025" cy="10034905"/>
              <wp:effectExtent l="6985" t="6350" r="15240" b="7620"/>
              <wp:wrapNone/>
              <wp:docPr id="6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1025" cy="1003490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7636FC65" id="AutoShape 24" o:spid="_x0000_s1026" style="position:absolute;left:0;text-align:left;margin-left:0;margin-top:0;width:545.75pt;height:790.15pt;z-index:25167462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val="en-GB"/>
      </w:rPr>
      <mc:AlternateContent>
        <mc:Choice Requires="wps">
          <w:drawing>
            <wp:anchor distT="0" distB="0" distL="114300" distR="114300" simplePos="0" relativeHeight="251672576" behindDoc="0" locked="0" layoutInCell="0" allowOverlap="1" wp14:anchorId="3960F3DA" wp14:editId="5777CD3B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2540" t="5715" r="635" b="6985"/>
              <wp:wrapNone/>
              <wp:docPr id="5" name="Oval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BAEBE0" w14:textId="77777777" w:rsidR="00AF1D0E" w:rsidRDefault="00647D57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7A4D90" w:rsidRPr="007A4D90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zh-CN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960F3DA" id="Oval 22" o:spid="_x0000_s1031" style="position:absolute;margin-left:0;margin-top:0;width:41pt;height:41pt;z-index:25167257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" o:allowincell="f" fillcolor="#549e39 [3204]" stroked="f">
              <v:textbox inset="0,0,0,0">
                <w:txbxContent>
                  <w:p w14:paraId="69BAEBE0" w14:textId="77777777" w:rsidR="00AF1D0E" w:rsidRDefault="00647D57">
                    <w:pPr>
                      <w:pStyle w:val="af6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D12367" w:rsidRPr="00D12367">
                      <w:rPr>
                        <w:noProof/>
                        <w:color w:val="FFFFFF" w:themeColor="background1"/>
                        <w:sz w:val="40"/>
                        <w:szCs w:val="40"/>
                        <w:lang w:val="zh-CN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  <w:lang w:val="zh-CN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E26FEA" w14:textId="751E7F56" w:rsidR="00AF1D0E" w:rsidRDefault="007B4153">
    <w:pPr>
      <w:rPr>
        <w:sz w:val="20"/>
        <w:szCs w:val="20"/>
      </w:rPr>
    </w:pPr>
    <w:r>
      <w:rPr>
        <w:noProof/>
        <w:sz w:val="20"/>
        <w:szCs w:val="20"/>
        <w:lang w:val="en-GB"/>
      </w:rPr>
      <mc:AlternateContent>
        <mc:Choice Requires="wps">
          <w:drawing>
            <wp:anchor distT="0" distB="0" distL="114300" distR="114300" simplePos="0" relativeHeight="251669504" behindDoc="0" locked="0" layoutInCell="0" allowOverlap="1" wp14:anchorId="6F1B4305" wp14:editId="03E6F6F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31025" cy="10034905"/>
              <wp:effectExtent l="6985" t="6350" r="15240" b="7620"/>
              <wp:wrapNone/>
              <wp:docPr id="3" name="AutoShap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1025" cy="1003490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1470521D" id="AutoShape 20" o:spid="_x0000_s1026" style="position:absolute;left:0;text-align:left;margin-left:0;margin-top:0;width:545.75pt;height:790.15pt;z-index:25166950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  <w:szCs w:val="20"/>
        <w:lang w:val="en-GB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4E9CA3EA" wp14:editId="6A492777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1270" t="5715" r="1905" b="6985"/>
              <wp:wrapNone/>
              <wp:docPr id="2" name="Oval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5B5900" w14:textId="77777777" w:rsidR="00AF1D0E" w:rsidRDefault="00647D57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D05F3C" w:rsidRPr="00D05F3C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zh-CN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4E9CA3EA" id="Oval 19" o:spid="_x0000_s1032" style="position:absolute;margin-left:-10.2pt;margin-top:0;width:41pt;height:41pt;z-index:25166848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" o:allowincell="f" fillcolor="#549e39 [3204]" stroked="f">
              <v:textbox inset="0,0,0,0">
                <w:txbxContent>
                  <w:p w14:paraId="355B5900" w14:textId="77777777" w:rsidR="00AF1D0E" w:rsidRDefault="00647D57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D05F3C" w:rsidRPr="00D05F3C">
                      <w:rPr>
                        <w:noProof/>
                        <w:color w:val="FFFFFF" w:themeColor="background1"/>
                        <w:sz w:val="40"/>
                        <w:szCs w:val="40"/>
                        <w:lang w:val="zh-CN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  <w:lang w:val="zh-CN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14:paraId="0FEC4950" w14:textId="77777777" w:rsidR="00AF1D0E" w:rsidRDefault="00AF1D0E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C08117" w14:textId="77777777" w:rsidR="00BD102D" w:rsidRDefault="00BD102D">
      <w:pPr>
        <w:spacing w:after="0" w:line="240" w:lineRule="auto"/>
      </w:pPr>
      <w:r>
        <w:separator/>
      </w:r>
    </w:p>
  </w:footnote>
  <w:footnote w:type="continuationSeparator" w:id="0">
    <w:p w14:paraId="4947CB31" w14:textId="77777777" w:rsidR="00BD102D" w:rsidRDefault="00BD10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06F321" w14:textId="2E07F24A" w:rsidR="00AF1D0E" w:rsidRDefault="00DC77D5">
    <w:pPr>
      <w:pStyle w:val="Header"/>
    </w:pPr>
    <w:r>
      <w:rPr>
        <w:noProof/>
        <w:sz w:val="10"/>
        <w:szCs w:val="20"/>
        <w:lang w:val="en-GB"/>
      </w:rPr>
      <mc:AlternateContent>
        <mc:Choice Requires="wps">
          <w:drawing>
            <wp:anchor distT="0" distB="0" distL="114300" distR="114300" simplePos="0" relativeHeight="251670528" behindDoc="0" locked="0" layoutInCell="0" allowOverlap="1" wp14:anchorId="2A0944E0" wp14:editId="364FD8EB">
              <wp:simplePos x="0" y="0"/>
              <wp:positionH relativeFrom="leftMargin">
                <wp:posOffset>312420</wp:posOffset>
              </wp:positionH>
              <wp:positionV relativeFrom="margin">
                <wp:posOffset>2540</wp:posOffset>
              </wp:positionV>
              <wp:extent cx="594995" cy="8863965"/>
              <wp:effectExtent l="0" t="0" r="0" b="3810"/>
              <wp:wrapNone/>
              <wp:docPr id="4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863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A47D26" w14:textId="0DA905A4" w:rsidR="00AF1D0E" w:rsidRDefault="00D05F3C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标题"/>
                              <w:id w:val="805429516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7B4153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关爱计划之学习指导报告（一）</w:t>
                              </w:r>
                            </w:sdtContent>
                          </w:sdt>
                          <w:r w:rsidR="00647D57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  <w:lang w:val="zh-CN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日期"/>
                              <w:id w:val="80542951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9-09T00:00:00Z">
                                <w:dateFormat w:val="yyyy/M/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20405B">
                                <w:rPr>
                                  <w:rFonts w:asciiTheme="majorHAnsi" w:eastAsia="宋体" w:hAnsiTheme="majorHAnsi" w:cstheme="majorBidi" w:hint="eastAsia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2017/9/9</w:t>
                              </w:r>
                            </w:sdtContent>
                          </w:sdt>
                          <w:r w:rsidR="00647D57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  <w:lang w:val="zh-C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2A0944E0" id="Rectangle 21" o:spid="_x0000_s1029" style="position:absolute;margin-left:24.6pt;margin-top:.2pt;width:46.85pt;height:697.95pt;z-index:251670528;visibility:visible;mso-wrap-style:square;mso-width-percent:500;mso-height-percent:1000;mso-wrap-distance-left:9pt;mso-wrap-distance-top:0;mso-wrap-distance-right:9pt;mso-wrap-distance-bottom:0;mso-position-horizontal:absolute;mso-position-horizontal-relative:left-margin-area;mso-position-vertical:absolute;mso-position-vertical-relative:margin;mso-width-percent:500;mso-height-percent:100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" o:allowincell="f" filled="f" stroked="f">
              <v:textbox style="layout-flow:vertical;mso-layout-flow-alt:bottom-to-top" inset=",,8.64pt,10.8pt">
                <w:txbxContent>
                  <w:p w14:paraId="3BA47D26" w14:textId="0DA905A4" w:rsidR="00AF1D0E" w:rsidRDefault="001A173F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标题"/>
                        <w:id w:val="805429516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7B4153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</w:rPr>
                          <w:t>关爱计划之学习指导报告（一）</w:t>
                        </w:r>
                      </w:sdtContent>
                    </w:sdt>
                    <w:r w:rsidR="00647D57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zh-CN"/>
                      </w:rPr>
                      <w:t xml:space="preserve"> |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日期"/>
                        <w:id w:val="805429517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09-09T00:00:00Z">
                          <w:dateFormat w:val="yyyy/M/d"/>
                          <w:lid w:val="zh-CN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20405B">
                          <w:rPr>
                            <w:rFonts w:asciiTheme="majorHAnsi" w:eastAsia="宋体" w:hAnsiTheme="majorHAnsi" w:cstheme="majorBidi" w:hint="eastAsia"/>
                            <w:color w:val="7F7F7F" w:themeColor="text1" w:themeTint="80"/>
                            <w:sz w:val="20"/>
                            <w:szCs w:val="20"/>
                          </w:rPr>
                          <w:t>2017/9/9</w:t>
                        </w:r>
                      </w:sdtContent>
                    </w:sdt>
                    <w:r w:rsidR="00647D57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zh-CN"/>
                      </w:rPr>
                      <w:t xml:space="preserve">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47876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C0CF3A" w:themeColor="accent3"/>
      </w:rPr>
    </w:lvl>
  </w:abstractNum>
  <w:abstractNum w:abstractNumId="2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C0CF3A" w:themeColor="accent3"/>
      </w:rPr>
    </w:lvl>
  </w:abstractNum>
  <w:abstractNum w:abstractNumId="3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93D07C" w:themeColor="accent1" w:themeTint="99"/>
      </w:rPr>
    </w:lvl>
  </w:abstractNum>
  <w:abstractNum w:abstractNumId="4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549E39" w:themeColor="accent1"/>
      </w:rPr>
    </w:lvl>
  </w:abstractNum>
  <w:abstractNum w:abstractNumId="5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3E762A" w:themeColor="accent1" w:themeShade="BF"/>
      </w:rPr>
    </w:lvl>
  </w:abstractNum>
  <w:abstractNum w:abstractNumId="6">
    <w:nsid w:val="040328D0"/>
    <w:multiLevelType w:val="hybridMultilevel"/>
    <w:tmpl w:val="FB5CA2DE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2459204E"/>
    <w:multiLevelType w:val="hybridMultilevel"/>
    <w:tmpl w:val="EB3608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4166284B"/>
    <w:multiLevelType w:val="hybridMultilevel"/>
    <w:tmpl w:val="A20C0ECA"/>
    <w:lvl w:ilvl="0" w:tplc="D60ADE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21150E9"/>
    <w:multiLevelType w:val="hybridMultilevel"/>
    <w:tmpl w:val="8BE2FA2C"/>
    <w:lvl w:ilvl="0" w:tplc="288276C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FC1BA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8687A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F636F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F21D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A7B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EA7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BACBF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9A9A4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E1D7C37"/>
    <w:multiLevelType w:val="hybridMultilevel"/>
    <w:tmpl w:val="1D74502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>
    <w:nsid w:val="723F3D97"/>
    <w:multiLevelType w:val="hybridMultilevel"/>
    <w:tmpl w:val="3710ADD0"/>
    <w:lvl w:ilvl="0" w:tplc="4F96850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6D36BC"/>
    <w:multiLevelType w:val="hybridMultilevel"/>
    <w:tmpl w:val="C82CD150"/>
    <w:lvl w:ilvl="0" w:tplc="70FE223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</w:num>
  <w:num w:numId="3">
    <w:abstractNumId w:val="4"/>
  </w:num>
  <w:num w:numId="4">
    <w:abstractNumId w:val="4"/>
  </w:num>
  <w:num w:numId="5">
    <w:abstractNumId w:val="3"/>
  </w:num>
  <w:num w:numId="6">
    <w:abstractNumId w:val="3"/>
  </w:num>
  <w:num w:numId="7">
    <w:abstractNumId w:val="2"/>
  </w:num>
  <w:num w:numId="8">
    <w:abstractNumId w:val="2"/>
  </w:num>
  <w:num w:numId="9">
    <w:abstractNumId w:val="1"/>
  </w:num>
  <w:num w:numId="10">
    <w:abstractNumId w:val="1"/>
  </w:num>
  <w:num w:numId="11">
    <w:abstractNumId w:val="5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9"/>
  </w:num>
  <w:num w:numId="17">
    <w:abstractNumId w:val="0"/>
  </w:num>
  <w:num w:numId="18">
    <w:abstractNumId w:val="8"/>
  </w:num>
  <w:num w:numId="19">
    <w:abstractNumId w:val="7"/>
  </w:num>
  <w:num w:numId="20">
    <w:abstractNumId w:val="10"/>
  </w:num>
  <w:num w:numId="21">
    <w:abstractNumId w:val="6"/>
  </w:num>
  <w:num w:numId="22">
    <w:abstractNumId w:val="11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bordersDoNotSurroundHeader/>
  <w:bordersDoNotSurroundFooter/>
  <w:proofState w:spelling="clean" w:grammar="clean"/>
  <w:attachedTemplate r:id="rId1"/>
  <w:defaultTabStop w:val="425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153"/>
    <w:rsid w:val="00013265"/>
    <w:rsid w:val="0002198E"/>
    <w:rsid w:val="000F3CAB"/>
    <w:rsid w:val="000F6269"/>
    <w:rsid w:val="000F7411"/>
    <w:rsid w:val="001049FC"/>
    <w:rsid w:val="00120B9C"/>
    <w:rsid w:val="00150D28"/>
    <w:rsid w:val="001679C4"/>
    <w:rsid w:val="001742E7"/>
    <w:rsid w:val="0018128C"/>
    <w:rsid w:val="001A173F"/>
    <w:rsid w:val="001C77A4"/>
    <w:rsid w:val="001D7C21"/>
    <w:rsid w:val="001E7B7E"/>
    <w:rsid w:val="001F5526"/>
    <w:rsid w:val="0020405B"/>
    <w:rsid w:val="00260755"/>
    <w:rsid w:val="002C37C8"/>
    <w:rsid w:val="002D18E2"/>
    <w:rsid w:val="002F0E57"/>
    <w:rsid w:val="00304BA1"/>
    <w:rsid w:val="00323C06"/>
    <w:rsid w:val="00327EE5"/>
    <w:rsid w:val="00375355"/>
    <w:rsid w:val="0038190E"/>
    <w:rsid w:val="00447AC8"/>
    <w:rsid w:val="00450518"/>
    <w:rsid w:val="004F284B"/>
    <w:rsid w:val="00504FD8"/>
    <w:rsid w:val="00522349"/>
    <w:rsid w:val="00537B11"/>
    <w:rsid w:val="00543E2A"/>
    <w:rsid w:val="00547FA1"/>
    <w:rsid w:val="00581CFA"/>
    <w:rsid w:val="005B2628"/>
    <w:rsid w:val="005E3C4A"/>
    <w:rsid w:val="00606386"/>
    <w:rsid w:val="00625615"/>
    <w:rsid w:val="00630880"/>
    <w:rsid w:val="00647D57"/>
    <w:rsid w:val="006712E0"/>
    <w:rsid w:val="00693A6D"/>
    <w:rsid w:val="006B400C"/>
    <w:rsid w:val="006C753E"/>
    <w:rsid w:val="006D76BE"/>
    <w:rsid w:val="00717F7D"/>
    <w:rsid w:val="0077290A"/>
    <w:rsid w:val="007A4D90"/>
    <w:rsid w:val="007B4153"/>
    <w:rsid w:val="007D40D2"/>
    <w:rsid w:val="007E1BF2"/>
    <w:rsid w:val="00886358"/>
    <w:rsid w:val="00894DD4"/>
    <w:rsid w:val="008B2836"/>
    <w:rsid w:val="008B2CCD"/>
    <w:rsid w:val="00912EF6"/>
    <w:rsid w:val="00922903"/>
    <w:rsid w:val="00946BF5"/>
    <w:rsid w:val="00965E38"/>
    <w:rsid w:val="009B3376"/>
    <w:rsid w:val="009F4BB1"/>
    <w:rsid w:val="00A3191D"/>
    <w:rsid w:val="00A41E9E"/>
    <w:rsid w:val="00A466F2"/>
    <w:rsid w:val="00A94590"/>
    <w:rsid w:val="00AF04C7"/>
    <w:rsid w:val="00AF1D0E"/>
    <w:rsid w:val="00AF2396"/>
    <w:rsid w:val="00AF3062"/>
    <w:rsid w:val="00B13739"/>
    <w:rsid w:val="00B17D91"/>
    <w:rsid w:val="00B617E2"/>
    <w:rsid w:val="00B6706D"/>
    <w:rsid w:val="00BD102D"/>
    <w:rsid w:val="00BD6F09"/>
    <w:rsid w:val="00BE455B"/>
    <w:rsid w:val="00BE7091"/>
    <w:rsid w:val="00C451EF"/>
    <w:rsid w:val="00C4707B"/>
    <w:rsid w:val="00C856B5"/>
    <w:rsid w:val="00CB4C55"/>
    <w:rsid w:val="00CC5E93"/>
    <w:rsid w:val="00CD2642"/>
    <w:rsid w:val="00CD63B5"/>
    <w:rsid w:val="00CE00D2"/>
    <w:rsid w:val="00CF218F"/>
    <w:rsid w:val="00D05F3C"/>
    <w:rsid w:val="00D12367"/>
    <w:rsid w:val="00D669FD"/>
    <w:rsid w:val="00D77673"/>
    <w:rsid w:val="00D84489"/>
    <w:rsid w:val="00D95992"/>
    <w:rsid w:val="00DC462F"/>
    <w:rsid w:val="00DC77D5"/>
    <w:rsid w:val="00E008B0"/>
    <w:rsid w:val="00E011D0"/>
    <w:rsid w:val="00E722B4"/>
    <w:rsid w:val="00E80E44"/>
    <w:rsid w:val="00E92A4F"/>
    <w:rsid w:val="00EA0333"/>
    <w:rsid w:val="00EB4B4C"/>
    <w:rsid w:val="00F31DFD"/>
    <w:rsid w:val="00FB602C"/>
    <w:rsid w:val="00FC02F3"/>
    <w:rsid w:val="00FC6280"/>
    <w:rsid w:val="00FD3CFA"/>
    <w:rsid w:val="00FF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4506FBB3"/>
  <w15:docId w15:val="{A382D906-F3AB-43D1-9E7C-B16CEC167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/>
    </w:pPr>
    <w:rPr>
      <w:color w:val="000000" w:themeColor="text1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602C"/>
    <w:pPr>
      <w:spacing w:before="300" w:after="40" w:line="240" w:lineRule="auto"/>
      <w:outlineLvl w:val="0"/>
    </w:pPr>
    <w:rPr>
      <w:rFonts w:asciiTheme="majorHAnsi" w:eastAsia="PingFang SC Light" w:hAnsiTheme="majorHAnsi" w:cstheme="majorBidi"/>
      <w:b/>
      <w:color w:val="3E762A" w:themeColor="accent1" w:themeShade="BF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3E762A" w:themeColor="accent1" w:themeShade="BF"/>
      <w:spacing w:val="2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549E39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939F27" w:themeColor="accent3" w:themeShade="BF"/>
      <w:spacing w:val="20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939F27" w:themeColor="accent3" w:themeShade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 w:cstheme="majorBidi"/>
      <w:color w:val="616919" w:themeColor="accent3" w:themeShade="7F"/>
      <w:spacing w:val="1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616919" w:themeColor="accent3" w:themeShade="7F"/>
      <w:spacing w:val="10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olor w:val="549E39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49E39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02C"/>
    <w:rPr>
      <w:rFonts w:asciiTheme="majorHAnsi" w:eastAsia="PingFang SC Light" w:hAnsiTheme="majorHAnsi" w:cstheme="majorBidi"/>
      <w:b/>
      <w:color w:val="3E762A" w:themeColor="accent1" w:themeShade="BF"/>
      <w:spacing w:val="20"/>
      <w:sz w:val="28"/>
      <w:szCs w:val="2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3E762A" w:themeColor="accent1" w:themeShade="BF"/>
      <w:spacing w:val="2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549E39" w:themeColor="accent1"/>
      <w:spacing w:val="20"/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pBdr>
        <w:bottom w:val="single" w:sz="8" w:space="4" w:color="549E39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549E39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smallCaps/>
      <w:color w:val="549E39" w:themeColor="accent1"/>
      <w:sz w:val="48"/>
      <w:szCs w:val="48"/>
    </w:rPr>
  </w:style>
  <w:style w:type="paragraph" w:styleId="Subtitle">
    <w:name w:val="Subtitle"/>
    <w:basedOn w:val="Normal"/>
    <w:link w:val="SubtitleChar"/>
    <w:uiPriority w:val="11"/>
    <w:qFormat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sz w:val="28"/>
      <w:szCs w:val="28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color w:val="000000" w:themeColor="text1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0" w:line="240" w:lineRule="auto"/>
    </w:pPr>
    <w:rPr>
      <w:smallCaps/>
      <w:color w:val="668926" w:themeColor="accent2" w:themeShade="BF"/>
      <w:spacing w:val="1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eastAsiaTheme="minorEastAsia" w:hAnsi="Tahoma"/>
      <w:color w:val="000000" w:themeColor="text1"/>
      <w:sz w:val="16"/>
      <w:szCs w:val="16"/>
      <w:lang w:eastAsia="zh-CN"/>
    </w:rPr>
  </w:style>
  <w:style w:type="paragraph" w:styleId="BlockText">
    <w:name w:val="Block Text"/>
    <w:aliases w:val="块引用"/>
    <w:uiPriority w:val="40"/>
    <w:pPr>
      <w:pBdr>
        <w:top w:val="single" w:sz="2" w:space="10" w:color="93D07C" w:themeColor="accent1" w:themeTint="99"/>
        <w:bottom w:val="single" w:sz="24" w:space="10" w:color="93D07C" w:themeColor="accent1" w:themeTint="99"/>
      </w:pBdr>
      <w:spacing w:after="280" w:line="240" w:lineRule="auto"/>
      <w:ind w:left="1440" w:right="1440"/>
      <w:jc w:val="both"/>
    </w:pPr>
    <w:rPr>
      <w:color w:val="7F7F7F" w:themeColor="background1" w:themeShade="7F"/>
      <w:sz w:val="28"/>
      <w:szCs w:val="28"/>
      <w:lang w:eastAsia="zh-CN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 w:cstheme="majorBidi"/>
      <w:bCs w:val="0"/>
      <w:i/>
      <w:iCs/>
      <w:color w:val="0989B1" w:themeColor="accent6"/>
      <w:sz w:val="20"/>
      <w:szCs w:val="20"/>
      <w:lang w:eastAsia="zh-CN"/>
    </w:rPr>
  </w:style>
  <w:style w:type="character" w:styleId="Emphasis">
    <w:name w:val="Emphasis"/>
    <w:uiPriority w:val="20"/>
    <w:qFormat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color w:val="939F27" w:themeColor="accent3" w:themeShade="BF"/>
      <w:spacing w:val="2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b/>
      <w:bCs/>
      <w:i/>
      <w:iCs/>
      <w:color w:val="939F27" w:themeColor="accent3" w:themeShade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616919" w:themeColor="accent3" w:themeShade="7F"/>
      <w:spacing w:val="1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616919" w:themeColor="accent3" w:themeShade="7F"/>
      <w:spacing w:val="1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549E39" w:themeColor="accent1"/>
      <w:spacing w:val="1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549E39" w:themeColor="accent1"/>
      <w:spacing w:val="10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/>
      <w:b/>
      <w:bCs/>
      <w:i/>
      <w:iCs/>
      <w:smallCaps/>
      <w:color w:val="8AB833" w:themeColor="accent2"/>
      <w:spacing w:val="2"/>
      <w:w w:val="100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36" w:space="10" w:color="93D07C" w:themeColor="accent1" w:themeTint="99"/>
        <w:left w:val="single" w:sz="24" w:space="10" w:color="549E39" w:themeColor="accent1"/>
        <w:bottom w:val="single" w:sz="36" w:space="10" w:color="C0CF3A" w:themeColor="accent3"/>
        <w:right w:val="single" w:sz="24" w:space="10" w:color="549E39" w:themeColor="accent1"/>
      </w:pBdr>
      <w:shd w:val="clear" w:color="auto" w:fill="549E39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  <w:shd w:val="clear" w:color="auto" w:fill="549E39" w:themeFill="accent1"/>
    </w:rPr>
  </w:style>
  <w:style w:type="character" w:styleId="IntenseReference">
    <w:name w:val="Intense Reference"/>
    <w:basedOn w:val="DefaultParagraphFont"/>
    <w:uiPriority w:val="32"/>
    <w:qFormat/>
    <w:rPr>
      <w:b/>
      <w:bCs/>
      <w:color w:val="549E39" w:themeColor="accent1"/>
      <w:sz w:val="22"/>
      <w:u w:val="single"/>
    </w:rPr>
  </w:style>
  <w:style w:type="paragraph" w:styleId="ListBullet">
    <w:name w:val="List Bullet"/>
    <w:basedOn w:val="Normal"/>
    <w:uiPriority w:val="36"/>
    <w:unhideWhenUsed/>
    <w:qFormat/>
    <w:pPr>
      <w:numPr>
        <w:numId w:val="11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pPr>
      <w:numPr>
        <w:numId w:val="12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pPr>
      <w:numPr>
        <w:numId w:val="13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pPr>
      <w:numPr>
        <w:numId w:val="14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pPr>
      <w:numPr>
        <w:numId w:val="15"/>
      </w:num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link w:val="QuoteChar"/>
    <w:uiPriority w:val="29"/>
    <w:qFormat/>
    <w:rPr>
      <w:i/>
      <w:iCs/>
      <w:color w:val="7F7F7F" w:themeColor="background1" w:themeShade="7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F7F7F" w:themeColor="background1" w:themeShade="7F"/>
      <w:sz w:val="24"/>
      <w:szCs w:val="24"/>
    </w:rPr>
  </w:style>
  <w:style w:type="character" w:styleId="Strong">
    <w:name w:val="Strong"/>
    <w:uiPriority w:val="22"/>
    <w:qFormat/>
    <w:rPr>
      <w:rFonts w:asciiTheme="minorHAnsi" w:eastAsiaTheme="minorEastAsia" w:hAnsiTheme="minorHAnsi" w:cstheme="minorBidi"/>
      <w:b/>
      <w:bCs/>
      <w:iCs w:val="0"/>
      <w:color w:val="8AB833" w:themeColor="accent2"/>
      <w:szCs w:val="22"/>
      <w:lang w:eastAsia="zh-CN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SubtleReference">
    <w:name w:val="Subtle Reference"/>
    <w:basedOn w:val="DefaultParagraphFont"/>
    <w:uiPriority w:val="31"/>
    <w:qFormat/>
    <w:rPr>
      <w:color w:val="737373" w:themeColor="text1" w:themeTint="8C"/>
      <w:sz w:val="22"/>
      <w:u w:val="single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lang w:eastAsia="zh-C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qFormat/>
    <w:rsid w:val="00FB602C"/>
    <w:pPr>
      <w:tabs>
        <w:tab w:val="right" w:leader="dot" w:pos="9403"/>
      </w:tabs>
      <w:spacing w:before="120" w:after="0"/>
    </w:pPr>
    <w:rPr>
      <w:rFonts w:ascii="PingFang SC Light" w:eastAsia="PingFang SC Light" w:hAnsi="PingFang SC Light"/>
      <w:b/>
      <w:color w:val="49B5C5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0"/>
    </w:p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0"/>
      <w:ind w:left="220"/>
    </w:pPr>
    <w:rPr>
      <w:i/>
      <w:iCs/>
    </w:rPr>
  </w:style>
  <w:style w:type="paragraph" w:styleId="TOC4">
    <w:name w:val="toc 4"/>
    <w:basedOn w:val="Normal"/>
    <w:next w:val="Normal"/>
    <w:autoRedefine/>
    <w:uiPriority w:val="99"/>
    <w:unhideWhenUsed/>
    <w:qFormat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99"/>
    <w:unhideWhenUsed/>
    <w:qFormat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99"/>
    <w:unhideWhenUsed/>
    <w:qFormat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99"/>
    <w:unhideWhenUsed/>
    <w:qFormat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99"/>
    <w:unhideWhenUsed/>
    <w:qFormat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99"/>
    <w:unhideWhenUsed/>
    <w:qFormat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Pr>
      <w:color w:val="6B9F25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2903"/>
    <w:pPr>
      <w:ind w:firstLineChars="200" w:firstLine="420"/>
    </w:pPr>
  </w:style>
  <w:style w:type="paragraph" w:styleId="TOCHeading">
    <w:name w:val="TOC Heading"/>
    <w:basedOn w:val="Heading1"/>
    <w:next w:val="Normal"/>
    <w:uiPriority w:val="39"/>
    <w:unhideWhenUsed/>
    <w:qFormat/>
    <w:rsid w:val="00AF04C7"/>
    <w:pPr>
      <w:keepNext/>
      <w:keepLines/>
      <w:spacing w:before="480" w:after="0" w:line="276" w:lineRule="auto"/>
      <w:outlineLvl w:val="9"/>
    </w:pPr>
    <w:rPr>
      <w:spacing w:val="0"/>
    </w:rPr>
  </w:style>
  <w:style w:type="paragraph" w:styleId="TableofFigures">
    <w:name w:val="table of figures"/>
    <w:basedOn w:val="Normal"/>
    <w:next w:val="Normal"/>
    <w:uiPriority w:val="99"/>
    <w:unhideWhenUsed/>
    <w:rsid w:val="00B13739"/>
    <w:pPr>
      <w:ind w:left="440" w:hanging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025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51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49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image" Target="media/image1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dministrator\AppData\Roaming\Microsoft\Templates\&#25253;&#21578;&#65288;&#24179;&#34913;&#35774;&#35745;&#65289;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quity">
  <a:themeElements>
    <a:clrScheme name="绿色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Equity">
      <a:majorFont>
        <a:latin typeface="Franklin Gothic Book"/>
        <a:ea typeface="宋体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宋体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2017-09-09T00:00:00</PublishDate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templateProperties xmlns="urn:microsoft.template.properties">
  <_Version/>
  <_LCID/>
</templateProperti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customXml/itemProps4.xml><?xml version="1.0" encoding="utf-8"?>
<ds:datastoreItem xmlns:ds="http://schemas.openxmlformats.org/officeDocument/2006/customXml" ds:itemID="{61780927-F773-4C1A-9402-E980A2ABD2F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4CE9FA9-3307-1F43-856A-2372AA3EA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C:\Users\Administrator\AppData\Roaming\Microsoft\Templates\报告（平衡设计）.dotx</Template>
  <TotalTime>65</TotalTime>
  <Pages>4</Pages>
  <Words>232</Words>
  <Characters>1323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关爱计划之学习指导报告（一）</vt:lpstr>
    </vt:vector>
  </TitlesOfParts>
  <Company>新东方前途出国澳洲分公司</Company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关爱计划之学习指导报告（一）</dc:title>
  <dc:subject>关爱计划对象：杨钟琪</dc:subject>
  <dc:creator>青年导师：付泽奇</dc:creator>
  <cp:keywords/>
  <dc:description/>
  <cp:lastModifiedBy>Zeqi Fu</cp:lastModifiedBy>
  <cp:revision>14</cp:revision>
  <cp:lastPrinted>2017-09-04T05:36:00Z</cp:lastPrinted>
  <dcterms:created xsi:type="dcterms:W3CDTF">2017-09-05T01:32:00Z</dcterms:created>
  <dcterms:modified xsi:type="dcterms:W3CDTF">2017-10-09T05:42:00Z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TC101927419990</vt:lpwstr>
  </property>
</Properties>
</file>